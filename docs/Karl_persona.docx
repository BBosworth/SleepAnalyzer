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807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50586" cy="6762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58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20000" w:h="15440" w:orient="landscape"/>
          <w:pgMar w:top="0" w:bottom="0" w:left="0" w:right="0"/>
        </w:sectPr>
      </w:pPr>
    </w:p>
    <w:p>
      <w:pPr>
        <w:pStyle w:val="Heading1"/>
        <w:spacing w:line="288" w:lineRule="auto" w:before="55"/>
        <w:ind w:right="23" w:firstLine="1569"/>
        <w:jc w:val="right"/>
        <w:rPr>
          <w:b w:val="0"/>
          <w:bCs w:val="0"/>
        </w:rPr>
      </w:pPr>
      <w:r>
        <w:rPr>
          <w:color w:val="3EA9F5"/>
          <w:spacing w:val="-1"/>
        </w:rPr>
        <w:t>AGE</w:t>
      </w:r>
      <w:r>
        <w:rPr>
          <w:color w:val="3EA9F5"/>
          <w:spacing w:val="19"/>
          <w:w w:val="101"/>
        </w:rPr>
        <w:t> </w:t>
      </w:r>
      <w:r>
        <w:rPr>
          <w:color w:val="3EA9F5"/>
        </w:rPr>
        <w:t>OCCUPATION</w:t>
      </w:r>
      <w:r>
        <w:rPr>
          <w:b w:val="0"/>
        </w:rPr>
      </w:r>
    </w:p>
    <w:p>
      <w:pPr>
        <w:spacing w:before="97"/>
        <w:ind w:left="0" w:right="30" w:firstLine="0"/>
        <w:jc w:val="right"/>
        <w:rPr>
          <w:rFonts w:ascii="Helvetica" w:hAnsi="Helvetica" w:cs="Helvetica" w:eastAsia="Helvetica"/>
          <w:sz w:val="35"/>
          <w:szCs w:val="35"/>
        </w:rPr>
      </w:pPr>
      <w:r>
        <w:rPr>
          <w:rFonts w:ascii="Helvetica"/>
          <w:b/>
          <w:color w:val="3EA9F5"/>
          <w:sz w:val="35"/>
        </w:rPr>
        <w:t>LOCATION</w:t>
      </w:r>
      <w:r>
        <w:rPr>
          <w:rFonts w:ascii="Helvetica"/>
          <w:sz w:val="35"/>
        </w:rPr>
      </w:r>
    </w:p>
    <w:p>
      <w:pPr>
        <w:spacing w:line="274" w:lineRule="auto" w:before="201"/>
        <w:ind w:left="803" w:right="0" w:firstLine="1231"/>
        <w:jc w:val="left"/>
        <w:rPr>
          <w:rFonts w:ascii="Helvetica" w:hAnsi="Helvetica" w:cs="Helvetica" w:eastAsia="Helvetica"/>
          <w:sz w:val="35"/>
          <w:szCs w:val="35"/>
        </w:rPr>
      </w:pPr>
      <w:r>
        <w:rPr>
          <w:rFonts w:ascii="Helvetica"/>
          <w:b/>
          <w:color w:val="3EA9F5"/>
          <w:sz w:val="35"/>
        </w:rPr>
        <w:t>TIER</w:t>
      </w:r>
      <w:r>
        <w:rPr>
          <w:rFonts w:ascii="Helvetica"/>
          <w:b/>
          <w:color w:val="3EA9F5"/>
          <w:w w:val="101"/>
          <w:sz w:val="35"/>
        </w:rPr>
        <w:t> </w:t>
      </w:r>
      <w:r>
        <w:rPr>
          <w:rFonts w:ascii="Helvetica"/>
          <w:b/>
          <w:color w:val="3EA9F5"/>
          <w:spacing w:val="-1"/>
          <w:sz w:val="35"/>
        </w:rPr>
        <w:t>ARCHETYPE</w:t>
      </w:r>
      <w:r>
        <w:rPr>
          <w:rFonts w:ascii="Helvetica"/>
          <w:sz w:val="35"/>
        </w:rPr>
      </w:r>
    </w:p>
    <w:p>
      <w:pPr>
        <w:spacing w:before="112"/>
        <w:ind w:left="113" w:right="0" w:firstLine="0"/>
        <w:jc w:val="left"/>
        <w:rPr>
          <w:rFonts w:ascii="Helvetica" w:hAnsi="Helvetica" w:cs="Helvetica" w:eastAsia="Helvetica"/>
          <w:sz w:val="30"/>
          <w:szCs w:val="30"/>
        </w:rPr>
      </w:pPr>
      <w:r>
        <w:rPr/>
        <w:br w:type="column"/>
      </w:r>
      <w:r>
        <w:rPr>
          <w:rFonts w:ascii="Helvetica"/>
          <w:color w:val="808080"/>
          <w:spacing w:val="-1"/>
          <w:sz w:val="30"/>
        </w:rPr>
        <w:t>45</w:t>
      </w:r>
      <w:r>
        <w:rPr>
          <w:rFonts w:ascii="Helvetica"/>
          <w:sz w:val="30"/>
        </w:rPr>
      </w:r>
    </w:p>
    <w:p>
      <w:pPr>
        <w:pStyle w:val="BodyText"/>
        <w:spacing w:line="414" w:lineRule="auto" w:before="154"/>
        <w:ind w:left="113" w:right="0"/>
        <w:jc w:val="left"/>
      </w:pPr>
      <w:r>
        <w:rPr>
          <w:color w:val="808080"/>
        </w:rPr>
        <w:t>Software</w:t>
      </w:r>
      <w:r>
        <w:rPr>
          <w:color w:val="808080"/>
          <w:spacing w:val="28"/>
        </w:rPr>
        <w:t> </w:t>
      </w:r>
      <w:r>
        <w:rPr>
          <w:color w:val="808080"/>
        </w:rPr>
        <w:t>Programmer</w:t>
      </w:r>
      <w:r>
        <w:rPr>
          <w:color w:val="808080"/>
          <w:w w:val="101"/>
        </w:rPr>
        <w:t> </w:t>
      </w:r>
      <w:r>
        <w:rPr>
          <w:color w:val="808080"/>
        </w:rPr>
        <w:t>Suburbs</w:t>
      </w:r>
      <w:r>
        <w:rPr/>
      </w:r>
    </w:p>
    <w:p>
      <w:pPr>
        <w:pStyle w:val="BodyText"/>
        <w:spacing w:line="330" w:lineRule="auto" w:before="18"/>
        <w:ind w:left="113" w:right="603"/>
        <w:jc w:val="left"/>
      </w:pPr>
      <w:r>
        <w:rPr>
          <w:color w:val="808080"/>
        </w:rPr>
        <w:t>Power</w:t>
      </w:r>
      <w:r>
        <w:rPr>
          <w:color w:val="808080"/>
          <w:spacing w:val="14"/>
        </w:rPr>
        <w:t> </w:t>
      </w:r>
      <w:r>
        <w:rPr>
          <w:color w:val="808080"/>
          <w:spacing w:val="-1"/>
        </w:rPr>
        <w:t>User</w:t>
      </w:r>
      <w:r>
        <w:rPr>
          <w:color w:val="808080"/>
          <w:spacing w:val="19"/>
          <w:w w:val="101"/>
        </w:rPr>
        <w:t> </w:t>
      </w:r>
      <w:r>
        <w:rPr>
          <w:color w:val="808080"/>
          <w:spacing w:val="-1"/>
        </w:rPr>
        <w:t>Likes</w:t>
      </w:r>
      <w:r>
        <w:rPr>
          <w:color w:val="808080"/>
          <w:spacing w:val="23"/>
        </w:rPr>
        <w:t> </w:t>
      </w:r>
      <w:r>
        <w:rPr>
          <w:color w:val="808080"/>
        </w:rPr>
        <w:t>Technology</w:t>
      </w:r>
      <w:r>
        <w:rPr/>
      </w:r>
    </w:p>
    <w:p>
      <w:pPr>
        <w:pStyle w:val="Heading1"/>
        <w:tabs>
          <w:tab w:pos="9348" w:val="left" w:leader="none"/>
        </w:tabs>
        <w:spacing w:line="240" w:lineRule="auto" w:before="49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EA9F5"/>
        </w:rPr>
        <w:t>MOTIVATIONS</w:t>
        <w:tab/>
      </w:r>
      <w:r>
        <w:rPr>
          <w:color w:val="5D5D5D"/>
        </w:rPr>
        <w:t>PERSONALITY</w:t>
      </w:r>
      <w:r>
        <w:rPr>
          <w:b w:val="0"/>
        </w:rPr>
      </w:r>
    </w:p>
    <w:p>
      <w:pPr>
        <w:pStyle w:val="BodyText"/>
        <w:tabs>
          <w:tab w:pos="2106" w:val="left" w:leader="none"/>
        </w:tabs>
        <w:spacing w:line="240" w:lineRule="auto" w:before="223"/>
        <w:ind w:right="736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072998pt;margin-top:10.329013pt;width:200.8pt;height:17.7pt;mso-position-horizontal-relative:page;mso-position-vertical-relative:paragraph;z-index:-7600" type="#_x0000_t202" filled="false" stroked="false">
            <v:textbox inset="0,0,0,0">
              <w:txbxContent>
                <w:p>
                  <w:pPr>
                    <w:spacing w:before="37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Incentive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071991pt;margin-top:28.007013pt;width:385.15pt;height:17.7pt;mso-position-horizontal-relative:page;mso-position-vertical-relative:paragraph;z-index:-7576" type="#_x0000_t202" filled="false" stroked="false">
            <v:textbox inset="0,0,0,0">
              <w:txbxContent>
                <w:p>
                  <w:pPr>
                    <w:spacing w:before="44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Fear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2.135193pt;margin-top:28.006714pt;width:21.5pt;height:15.2pt;mso-position-horizontal-relative:page;mso-position-vertical-relative:paragraph;z-index:-7288" coordorigin="17443,560" coordsize="430,304">
            <v:shape style="position:absolute;left:17443;top:560;width:430;height:304" coordorigin="17443,560" coordsize="430,304" path="m17771,560l17540,560,17479,584,17445,638,17443,661,17443,765,17466,827,17521,861,17544,863,17774,863,17835,840,17869,785,17872,762,17872,658,17849,597,17794,563,17771,560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6.059998pt;margin-top:10.315013pt;width:377.55pt;height:106.1pt;mso-position-horizontal-relative:page;mso-position-vertical-relative:paragraph;z-index:1912" coordorigin="7121,206" coordsize="7551,2122">
            <v:group style="position:absolute;left:7121;top:206;width:5559;height:354" coordorigin="7121,206" coordsize="5559,354">
              <v:shape style="position:absolute;left:7121;top:206;width:5559;height:354" coordorigin="7121,206" coordsize="5559,354" path="m12680,560l7121,560,7121,206,12680,206,12680,560xe" filled="true" fillcolor="#b5b8b9" stroked="false">
                <v:path arrowok="t"/>
                <v:fill type="solid"/>
              </v:shape>
            </v:group>
            <v:group style="position:absolute;left:7121;top:560;width:2728;height:354" coordorigin="7121,560" coordsize="2728,354">
              <v:shape style="position:absolute;left:7121;top:560;width:2728;height:354" coordorigin="7121,560" coordsize="2728,354" path="m9848,913l7121,913,7121,560,9848,560,9848,913xe" filled="true" fillcolor="#f1f1f1" stroked="false">
                <v:path arrowok="t"/>
                <v:fill type="solid"/>
              </v:shape>
            </v:group>
            <v:group style="position:absolute;left:7121;top:913;width:5026;height:354" coordorigin="7121,913" coordsize="5026,354">
              <v:shape style="position:absolute;left:7121;top:913;width:5026;height:354" coordorigin="7121,913" coordsize="5026,354" path="m12146,1267l7121,1267,7121,913,12146,913,12146,1267xe" filled="true" fillcolor="#b5b8b9" stroked="false">
                <v:path arrowok="t"/>
                <v:fill type="solid"/>
              </v:shape>
            </v:group>
            <v:group style="position:absolute;left:7121;top:1267;width:7551;height:354" coordorigin="7121,1267" coordsize="7551,354">
              <v:shape style="position:absolute;left:7121;top:1267;width:7551;height:354" coordorigin="7121,1267" coordsize="7551,354" path="m14672,1620l7121,1620,7121,1267,14672,1267,14672,1620xe" filled="true" fillcolor="#f1f1f1" stroked="false">
                <v:path arrowok="t"/>
                <v:fill type="solid"/>
              </v:shape>
            </v:group>
            <v:group style="position:absolute;left:7121;top:1620;width:4369;height:354" coordorigin="7121,1620" coordsize="4369,354">
              <v:shape style="position:absolute;left:7121;top:1620;width:4369;height:354" coordorigin="7121,1620" coordsize="4369,354" path="m11490,1974l7121,1974,7121,1620,11490,1620,11490,1974xe" filled="true" fillcolor="#b5b8b9" stroked="false">
                <v:path arrowok="t"/>
                <v:fill type="solid"/>
              </v:shape>
            </v:group>
            <v:group style="position:absolute;left:7121;top:1974;width:6137;height:354" coordorigin="7121,1974" coordsize="6137,354">
              <v:shape style="position:absolute;left:7121;top:1974;width:6137;height:354" coordorigin="7121,1974" coordsize="6137,354" path="m13258,2328l7121,2328,7121,1974,13258,1974,13258,2328xe" filled="true" fillcolor="#f1f1f1" stroked="false">
                <v:path arrowok="t"/>
                <v:fill type="solid"/>
              </v:shape>
              <v:shape style="position:absolute;left:7121;top:206;width:7551;height:2122" type="#_x0000_t202" filled="false" stroked="false">
                <v:textbox inset="0,0,0,0">
                  <w:txbxContent>
                    <w:p>
                      <w:pPr>
                        <w:spacing w:line="299" w:lineRule="auto" w:before="38"/>
                        <w:ind w:left="306" w:right="2202" w:firstLine="0"/>
                        <w:jc w:val="left"/>
                        <w:rPr>
                          <w:rFonts w:ascii="Helvetica" w:hAnsi="Helvetica" w:cs="Helvetica" w:eastAsia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Avoid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paying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for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expensive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sleep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study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in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lab</w:t>
                      </w:r>
                      <w:r>
                        <w:rPr>
                          <w:rFonts w:ascii="Helvetica"/>
                          <w:color w:val="FFFFFF"/>
                          <w:spacing w:val="23"/>
                          <w:w w:val="101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Fear</w:t>
                      </w:r>
                      <w:r>
                        <w:rPr>
                          <w:rFonts w:ascii="Helvetica"/>
                          <w:sz w:val="25"/>
                        </w:rPr>
                      </w:r>
                    </w:p>
                    <w:p>
                      <w:pPr>
                        <w:spacing w:line="273" w:lineRule="exact" w:before="0"/>
                        <w:ind w:left="306" w:right="0" w:firstLine="0"/>
                        <w:jc w:val="left"/>
                        <w:rPr>
                          <w:rFonts w:ascii="Helvetica" w:hAnsi="Helvetica" w:cs="Helvetica" w:eastAsia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Achieve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better</w:t>
                      </w:r>
                      <w:r>
                        <w:rPr>
                          <w:rFonts w:ascii="Helvetica"/>
                          <w:color w:val="FFFFFF"/>
                          <w:spacing w:val="9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health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and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sleep</w:t>
                      </w:r>
                      <w:r>
                        <w:rPr>
                          <w:rFonts w:ascii="Helvetica"/>
                          <w:sz w:val="25"/>
                        </w:rPr>
                      </w:r>
                    </w:p>
                    <w:p>
                      <w:pPr>
                        <w:spacing w:before="73"/>
                        <w:ind w:left="306" w:right="0" w:firstLine="0"/>
                        <w:jc w:val="left"/>
                        <w:rPr>
                          <w:rFonts w:ascii="Helvetica" w:hAnsi="Helvetica" w:cs="Helvetica" w:eastAsia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Growth</w:t>
                      </w:r>
                      <w:r>
                        <w:rPr>
                          <w:rFonts w:ascii="Helvetica"/>
                          <w:sz w:val="25"/>
                        </w:rPr>
                      </w:r>
                    </w:p>
                    <w:p>
                      <w:pPr>
                        <w:spacing w:line="350" w:lineRule="atLeast" w:before="5"/>
                        <w:ind w:left="306" w:right="4055" w:firstLine="0"/>
                        <w:jc w:val="left"/>
                        <w:rPr>
                          <w:rFonts w:ascii="Helvetica" w:hAnsi="Helvetica" w:cs="Helvetica" w:eastAsia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Able</w:t>
                      </w:r>
                      <w:r>
                        <w:rPr>
                          <w:rFonts w:ascii="Helvetica"/>
                          <w:color w:val="FFFFFF"/>
                          <w:spacing w:val="3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to </w:t>
                      </w:r>
                      <w:r>
                        <w:rPr>
                          <w:rFonts w:ascii="Helvetica"/>
                          <w:color w:val="FFFFFF"/>
                          <w:spacing w:val="9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be</w:t>
                      </w:r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alert</w:t>
                      </w:r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at</w:t>
                      </w:r>
                      <w:r>
                        <w:rPr>
                          <w:rFonts w:ascii="Helvetica"/>
                          <w:color w:val="FFFFFF"/>
                          <w:spacing w:val="3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key</w:t>
                      </w:r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times</w:t>
                      </w:r>
                      <w:r>
                        <w:rPr>
                          <w:rFonts w:ascii="Helvetica"/>
                          <w:color w:val="FFFFFF"/>
                          <w:spacing w:val="24"/>
                          <w:w w:val="101"/>
                          <w:sz w:val="25"/>
                        </w:rPr>
                        <w:t> </w:t>
                      </w: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Social</w:t>
                      </w:r>
                      <w:r>
                        <w:rPr>
                          <w:rFonts w:ascii="Helvetica"/>
                          <w:sz w:val="2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808080"/>
        </w:rPr>
        <w:t>Extrovert</w:t>
        <w:tab/>
        <w:t>Introvert</w:t>
      </w:r>
      <w:r>
        <w:rPr/>
      </w:r>
    </w:p>
    <w:p>
      <w:pPr>
        <w:spacing w:line="200" w:lineRule="atLeast"/>
        <w:ind w:left="9348" w:right="0" w:firstLine="0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pict>
          <v:group style="width:176.8pt;height:15.2pt;mso-position-horizontal-relative:char;mso-position-vertical-relative:line" coordorigin="0,0" coordsize="3536,304">
            <v:group style="position:absolute;left:0;top:0;width:3536;height:303" coordorigin="0,0" coordsize="3536,303">
              <v:shape style="position:absolute;left:0;top:0;width:3536;height:303" coordorigin="0,0" coordsize="3536,303" path="m3535,303l0,303,0,0,3535,0,3535,303xe" filled="true" fillcolor="#e6e6e6" stroked="false">
                <v:path arrowok="t"/>
                <v:fill type="solid"/>
              </v:shape>
            </v:group>
            <v:group style="position:absolute;left:604;top:0;width:430;height:303" coordorigin="604,0" coordsize="430,303">
              <v:shape style="position:absolute;left:604;top:0;width:430;height:303" coordorigin="604,0" coordsize="430,303" path="m933,0l702,0,641,23,607,78,604,101,604,205,628,266,683,300,705,303,936,303,997,280,1031,225,1034,202,1034,98,1010,37,955,3,933,0xe" filled="true" fillcolor="#03a9f4" stroked="false">
                <v:path arrowok="t"/>
                <v:fill type="solid"/>
              </v:shape>
            </v:group>
          </v:group>
        </w:pict>
      </w:r>
      <w:r>
        <w:rPr>
          <w:rFonts w:ascii="Helvetica" w:hAnsi="Helvetica" w:cs="Helvetica" w:eastAsia="Helvetica"/>
          <w:sz w:val="20"/>
          <w:szCs w:val="20"/>
        </w:rPr>
      </w:r>
    </w:p>
    <w:p>
      <w:pPr>
        <w:pStyle w:val="BodyText"/>
        <w:tabs>
          <w:tab w:pos="2148" w:val="left" w:leader="none"/>
        </w:tabs>
        <w:spacing w:line="240" w:lineRule="auto" w:before="29"/>
        <w:ind w:right="744"/>
        <w:jc w:val="right"/>
      </w:pPr>
      <w:r>
        <w:rPr/>
        <w:pict>
          <v:shape style="position:absolute;margin-left:356.071991pt;margin-top:2.514348pt;width:202.05pt;height:17.7pt;mso-position-horizontal-relative:page;mso-position-vertical-relative:paragraph;z-index:-7552" type="#_x0000_t202" filled="false" stroked="false">
            <v:textbox inset="0,0,0,0">
              <w:txbxContent>
                <w:p>
                  <w:pPr>
                    <w:spacing w:before="35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Acheivement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071991pt;margin-top:20.191347pt;width:385.15pt;height:17.7pt;mso-position-horizontal-relative:page;mso-position-vertical-relative:paragraph;z-index:-7528" type="#_x0000_t202" filled="false" stroked="false">
            <v:textbox inset="0,0,0,0">
              <w:txbxContent>
                <w:p>
                  <w:pPr>
                    <w:spacing w:before="43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Growth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2.135193pt;margin-top:17.666449pt;width:21.5pt;height:15.2pt;mso-position-horizontal-relative:page;mso-position-vertical-relative:paragraph;z-index:-7264" coordorigin="17443,353" coordsize="430,304">
            <v:shape style="position:absolute;left:17443;top:353;width:430;height:304" coordorigin="17443,353" coordsize="430,304" path="m17771,353l17540,353,17479,377,17445,432,17443,454,17443,559,17466,620,17521,654,17544,656,17774,656,17835,633,17869,578,17872,555,17872,451,17849,390,17794,356,17771,353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94.453979pt;margin-top:17.650347pt;width:176.8pt;height:15.2pt;mso-position-horizontal-relative:page;mso-position-vertical-relative:paragraph;z-index:-6784" coordorigin="15889,353" coordsize="3536,304">
            <v:group style="position:absolute;left:15889;top:353;width:3536;height:304" coordorigin="15889,353" coordsize="3536,304">
              <v:shape style="position:absolute;left:15889;top:353;width:3536;height:304" coordorigin="15889,353" coordsize="3536,304" path="m19424,656l15889,656,15889,353,19424,353,19424,656xe" filled="true" fillcolor="#e6e6e6" stroked="false">
                <v:path arrowok="t"/>
                <v:fill type="solid"/>
              </v:shape>
            </v:group>
            <v:group style="position:absolute;left:18566;top:353;width:430;height:304" coordorigin="18566,353" coordsize="430,304">
              <v:shape style="position:absolute;left:18566;top:353;width:430;height:304" coordorigin="18566,353" coordsize="430,304" path="m18894,353l18664,353,18602,376,18568,431,18566,454,18566,558,18589,620,18644,653,18667,656,18897,656,18959,633,18993,578,18995,555,18995,451,18972,390,18917,356,18894,353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808080"/>
        </w:rPr>
        <w:t>Sensing</w:t>
        <w:tab/>
        <w:t>Intuition</w:t>
      </w:r>
      <w:r>
        <w:rPr/>
      </w:r>
    </w:p>
    <w:p>
      <w:pPr>
        <w:spacing w:line="240" w:lineRule="auto" w:before="8"/>
        <w:rPr>
          <w:rFonts w:ascii="Helvetica" w:hAnsi="Helvetica" w:cs="Helvetica" w:eastAsia="Helvetica"/>
          <w:sz w:val="25"/>
          <w:szCs w:val="25"/>
        </w:rPr>
      </w:pPr>
    </w:p>
    <w:p>
      <w:pPr>
        <w:pStyle w:val="BodyText"/>
        <w:tabs>
          <w:tab w:pos="2253" w:val="left" w:leader="none"/>
        </w:tabs>
        <w:spacing w:line="240" w:lineRule="auto"/>
        <w:ind w:right="708"/>
        <w:jc w:val="right"/>
      </w:pPr>
      <w:r>
        <w:rPr/>
        <w:pict>
          <v:shape style="position:absolute;margin-left:356.071991pt;margin-top:4.207251pt;width:202.05pt;height:17.7pt;mso-position-horizontal-relative:page;mso-position-vertical-relative:paragraph;z-index:-7504" type="#_x0000_t202" filled="false" stroked="false">
            <v:textbox inset="0,0,0,0">
              <w:txbxContent>
                <w:p>
                  <w:pPr>
                    <w:spacing w:before="45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Power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071991pt;margin-top:21.884251pt;width:385.15pt;height:17.7pt;mso-position-horizontal-relative:page;mso-position-vertical-relative:paragraph;z-index:-7480" type="#_x0000_t202" filled="false" stroked="false">
            <v:textbox inset="0,0,0,0">
              <w:txbxContent>
                <w:p>
                  <w:pPr>
                    <w:spacing w:before="43"/>
                    <w:ind w:left="306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Social</w:t>
                  </w:r>
                  <w:r>
                    <w:rPr>
                      <w:rFonts w:ascii="Helvetica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2.135193pt;margin-top:16.833750pt;width:21.5pt;height:15.2pt;mso-position-horizontal-relative:page;mso-position-vertical-relative:paragraph;z-index:-7240" coordorigin="17443,337" coordsize="430,304">
            <v:shape style="position:absolute;left:17443;top:337;width:430;height:304" coordorigin="17443,337" coordsize="430,304" path="m17771,337l17540,337,17479,360,17445,415,17443,438,17443,542,17466,603,17521,637,17544,640,17774,640,17835,616,17869,561,17872,539,17872,434,17849,373,17794,339,17771,337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808080"/>
        </w:rPr>
        <w:t>Thinking</w:t>
        <w:tab/>
        <w:t>Feeling</w:t>
      </w:r>
      <w:r>
        <w:rPr/>
      </w:r>
    </w:p>
    <w:p>
      <w:pPr>
        <w:spacing w:line="200" w:lineRule="atLeast"/>
        <w:ind w:left="9348" w:right="0" w:firstLine="0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pict>
          <v:group style="width:176.8pt;height:15.2pt;mso-position-horizontal-relative:char;mso-position-vertical-relative:line" coordorigin="0,0" coordsize="3536,304">
            <v:group style="position:absolute;left:0;top:0;width:3536;height:303" coordorigin="0,0" coordsize="3536,303">
              <v:shape style="position:absolute;left:0;top:0;width:3536;height:303" coordorigin="0,0" coordsize="3536,303" path="m3535,303l0,303,0,0,3535,0,3535,303xe" filled="true" fillcolor="#e6e6e6" stroked="false">
                <v:path arrowok="t"/>
                <v:fill type="solid"/>
              </v:shape>
            </v:group>
            <v:group style="position:absolute;left:483;top:0;width:430;height:303" coordorigin="483,0" coordsize="430,303">
              <v:shape style="position:absolute;left:483;top:0;width:430;height:303" coordorigin="483,0" coordsize="430,303" path="m812,0l581,0,520,23,486,78,483,101,483,205,507,266,562,300,584,303,815,303,876,280,910,225,913,202,913,98,889,37,834,3,812,0xe" filled="true" fillcolor="#03a9f4" stroked="false">
                <v:path arrowok="t"/>
                <v:fill type="solid"/>
              </v:shape>
            </v:group>
          </v:group>
        </w:pict>
      </w:r>
      <w:r>
        <w:rPr>
          <w:rFonts w:ascii="Helvetica" w:hAnsi="Helvetica" w:cs="Helvetica" w:eastAsia="Helvetica"/>
          <w:sz w:val="20"/>
          <w:szCs w:val="20"/>
        </w:rPr>
      </w:r>
    </w:p>
    <w:p>
      <w:pPr>
        <w:pStyle w:val="BodyText"/>
        <w:tabs>
          <w:tab w:pos="1836" w:val="left" w:leader="none"/>
        </w:tabs>
        <w:spacing w:line="240" w:lineRule="auto" w:before="30"/>
        <w:ind w:right="703"/>
        <w:jc w:val="right"/>
      </w:pPr>
      <w:r>
        <w:rPr/>
        <w:pict>
          <v:group style="position:absolute;margin-left:872.135193pt;margin-top:17.693415pt;width:21.5pt;height:15.2pt;mso-position-horizontal-relative:page;mso-position-vertical-relative:paragraph;z-index:-7216" coordorigin="17443,354" coordsize="430,304">
            <v:shape style="position:absolute;left:17443;top:354;width:430;height:304" coordorigin="17443,354" coordsize="430,304" path="m17771,354l17540,354,17479,377,17445,432,17443,455,17443,559,17466,620,17521,654,17544,657,17774,657,17835,634,17869,579,17872,556,17872,452,17849,390,17794,356,17771,354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94.453979pt;margin-top:17.661915pt;width:176.8pt;height:15.2pt;mso-position-horizontal-relative:page;mso-position-vertical-relative:paragraph;z-index:-6808" coordorigin="15889,353" coordsize="3536,304">
            <v:group style="position:absolute;left:15889;top:354;width:3536;height:304" coordorigin="15889,354" coordsize="3536,304">
              <v:shape style="position:absolute;left:15889;top:354;width:3536;height:304" coordorigin="15889,354" coordsize="3536,304" path="m19424,657l15889,657,15889,354,19424,354,19424,657xe" filled="true" fillcolor="#e6e6e6" stroked="false">
                <v:path arrowok="t"/>
                <v:fill type="solid"/>
              </v:shape>
            </v:group>
            <v:group style="position:absolute;left:18578;top:353;width:430;height:304" coordorigin="18578,353" coordsize="430,304">
              <v:shape style="position:absolute;left:18578;top:353;width:430;height:304" coordorigin="18578,353" coordsize="430,304" path="m18906,353l18675,353,18614,377,18580,432,18578,454,18578,559,18601,620,18656,654,18679,656,18909,656,18970,633,19004,578,19007,555,19007,451,18984,390,18929,356,18906,353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808080"/>
        </w:rPr>
        <w:t>Judging</w:t>
        <w:tab/>
        <w:t>Perceiving</w:t>
      </w:r>
      <w:r>
        <w:rPr/>
      </w:r>
    </w:p>
    <w:p>
      <w:pPr>
        <w:spacing w:after="0" w:line="240" w:lineRule="auto"/>
        <w:jc w:val="right"/>
        <w:sectPr>
          <w:type w:val="continuous"/>
          <w:pgSz w:w="20000" w:h="15440" w:orient="landscape"/>
          <w:pgMar w:top="0" w:bottom="0" w:left="0" w:right="0"/>
          <w:cols w:num="3" w:equalWidth="0">
            <w:col w:w="2984" w:space="40"/>
            <w:col w:w="3078" w:space="439"/>
            <w:col w:w="13459"/>
          </w:cols>
        </w:sectPr>
      </w:pPr>
    </w:p>
    <w:p>
      <w:pPr>
        <w:pStyle w:val="Heading1"/>
        <w:spacing w:line="240" w:lineRule="auto" w:before="81"/>
        <w:ind w:left="5602" w:right="5005"/>
        <w:jc w:val="center"/>
        <w:rPr>
          <w:b w:val="0"/>
          <w:bCs w:val="0"/>
        </w:rPr>
      </w:pPr>
      <w:r>
        <w:rPr/>
        <w:pict>
          <v:group style="position:absolute;margin-left:29.040001pt;margin-top:20.519909pt;width:95pt;height:21.3pt;mso-position-horizontal-relative:page;mso-position-vertical-relative:paragraph;z-index:2104" coordorigin="581,410" coordsize="1900,426">
            <v:group style="position:absolute;left:581;top:779;width:1900;height:57" coordorigin="581,779" coordsize="1900,57">
              <v:shape style="position:absolute;left:581;top:779;width:1900;height:57" coordorigin="581,779" coordsize="1900,57" path="m581,836l2481,836,2481,779,581,779,581,836xe" filled="true" fillcolor="#cccccc" stroked="false">
                <v:path arrowok="t"/>
                <v:fill type="solid"/>
              </v:shape>
            </v:group>
            <v:group style="position:absolute;left:581;top:410;width:1900;height:369" coordorigin="581,410" coordsize="1900,369">
              <v:shape style="position:absolute;left:581;top:410;width:1900;height:369" coordorigin="581,410" coordsize="1900,369" path="m2481,779l581,779,581,410,2481,410,2481,779xe" filled="true" fillcolor="#f1f1f1" stroked="false">
                <v:path arrowok="t"/>
                <v:fill type="solid"/>
              </v:shape>
              <v:shape style="position:absolute;left:581;top:410;width:1900;height:397" type="#_x0000_t202" filled="false" stroked="false">
                <v:textbox inset="0,0,0,0">
                  <w:txbxContent>
                    <w:p>
                      <w:pPr>
                        <w:spacing w:before="18"/>
                        <w:ind w:left="284" w:right="0" w:firstLine="0"/>
                        <w:jc w:val="left"/>
                        <w:rPr>
                          <w:rFonts w:ascii="Helvetica" w:hAnsi="Helvetica" w:cs="Helvetica" w:eastAsia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Outgoing</w:t>
                      </w:r>
                      <w:r>
                        <w:rPr>
                          <w:rFonts w:ascii="Helvetica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29.899002pt;margin-top:20.519909pt;width:95pt;height:21.3pt;mso-position-horizontal-relative:page;mso-position-vertical-relative:paragraph;z-index:2152" coordorigin="2598,410" coordsize="1900,426">
            <v:group style="position:absolute;left:2598;top:779;width:1900;height:57" coordorigin="2598,779" coordsize="1900,57">
              <v:shape style="position:absolute;left:2598;top:779;width:1900;height:57" coordorigin="2598,779" coordsize="1900,57" path="m2598,836l4498,836,4498,779,2598,779,2598,836xe" filled="true" fillcolor="#cccccc" stroked="false">
                <v:path arrowok="t"/>
                <v:fill type="solid"/>
              </v:shape>
            </v:group>
            <v:group style="position:absolute;left:2598;top:410;width:1900;height:369" coordorigin="2598,410" coordsize="1900,369">
              <v:shape style="position:absolute;left:2598;top:410;width:1900;height:369" coordorigin="2598,410" coordsize="1900,369" path="m4498,779l2598,779,2598,410,4498,410,4498,779xe" filled="true" fillcolor="#f1f1f1" stroked="false">
                <v:path arrowok="t"/>
                <v:fill type="solid"/>
              </v:shape>
              <v:shape style="position:absolute;left:2598;top:410;width:1900;height:397" type="#_x0000_t202" filled="false" stroked="false">
                <v:textbox inset="0,0,0,0">
                  <w:txbxContent>
                    <w:p>
                      <w:pPr>
                        <w:spacing w:before="18"/>
                        <w:ind w:left="384" w:right="0" w:firstLine="0"/>
                        <w:jc w:val="left"/>
                        <w:rPr>
                          <w:rFonts w:ascii="Helvetica" w:hAnsi="Helvetica" w:cs="Helvetica" w:eastAsia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Techie</w:t>
                      </w:r>
                      <w:r>
                        <w:rPr>
                          <w:rFonts w:ascii="Helvetica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30.757996pt;margin-top:20.519909pt;width:95pt;height:21.3pt;mso-position-horizontal-relative:page;mso-position-vertical-relative:paragraph;z-index:2200" coordorigin="4615,410" coordsize="1900,426">
            <v:group style="position:absolute;left:4615;top:779;width:1900;height:57" coordorigin="4615,779" coordsize="1900,57">
              <v:shape style="position:absolute;left:4615;top:779;width:1900;height:57" coordorigin="4615,779" coordsize="1900,57" path="m4615,836l6515,836,6515,779,4615,779,4615,836xe" filled="true" fillcolor="#cccccc" stroked="false">
                <v:path arrowok="t"/>
                <v:fill type="solid"/>
              </v:shape>
            </v:group>
            <v:group style="position:absolute;left:4615;top:410;width:1900;height:369" coordorigin="4615,410" coordsize="1900,369">
              <v:shape style="position:absolute;left:4615;top:410;width:1900;height:369" coordorigin="4615,410" coordsize="1900,369" path="m6515,779l4615,779,4615,410,6515,410,6515,779xe" filled="true" fillcolor="#f1f1f1" stroked="false">
                <v:path arrowok="t"/>
                <v:fill type="solid"/>
              </v:shape>
              <v:shape style="position:absolute;left:4615;top:410;width:1900;height:397" type="#_x0000_t202" filled="false" stroked="false">
                <v:textbox inset="0,0,0,0">
                  <w:txbxContent>
                    <w:p>
                      <w:pPr>
                        <w:spacing w:before="18"/>
                        <w:ind w:left="185" w:right="0" w:firstLine="0"/>
                        <w:jc w:val="left"/>
                        <w:rPr>
                          <w:rFonts w:ascii="Helvetica" w:hAnsi="Helvetica" w:cs="Helvetica" w:eastAsia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Easygoing</w:t>
                      </w:r>
                      <w:r>
                        <w:rPr>
                          <w:rFonts w:ascii="Helvetica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3A9F4"/>
        </w:rPr>
        <w:t>GOALS</w:t>
      </w:r>
      <w:r>
        <w:rPr>
          <w:b w:val="0"/>
        </w:rPr>
      </w:r>
    </w:p>
    <w:p>
      <w:pPr>
        <w:pStyle w:val="BodyText"/>
        <w:spacing w:line="340" w:lineRule="auto" w:before="109"/>
        <w:ind w:left="7760" w:right="2558"/>
        <w:jc w:val="left"/>
      </w:pPr>
      <w:r>
        <w:rPr/>
        <w:pict>
          <v:group style="position:absolute;margin-left:371.4021pt;margin-top:12.794415pt;width:5.1pt;height:4.95pt;mso-position-horizontal-relative:page;mso-position-vertical-relative:paragraph;z-index:-7432" coordorigin="7428,256" coordsize="102,99">
            <v:group style="position:absolute;left:7428;top:256;width:101;height:98" coordorigin="7428,256" coordsize="101,98">
              <v:shape style="position:absolute;left:7428;top:256;width:101;height:98" coordorigin="7428,256" coordsize="101,98" path="m7464,256l7446,266,7433,284,7428,306,7433,325,7445,341,7465,350,7491,353,7511,343,7524,326,7529,304,7529,301,7524,283,7511,268,7491,258,7464,256xe" filled="true" fillcolor="#cccccc" stroked="false">
                <v:path arrowok="t"/>
                <v:fill type="solid"/>
              </v:shape>
            </v:group>
            <v:group style="position:absolute;left:7428;top:257;width:101;height:98" coordorigin="7428,257" coordsize="101,98">
              <v:shape style="position:absolute;left:7428;top:257;width:101;height:98" coordorigin="7428,257" coordsize="101,98" path="m7464,257l7446,267,7433,285,7428,307,7433,326,7446,341,7465,351,7492,354,7511,344,7524,327,7529,305,7529,302,7524,283,7511,269,7491,259,7464,257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1.4021pt;margin-top:36.833191pt;width:5.1pt;height:6.1pt;mso-position-horizontal-relative:page;mso-position-vertical-relative:paragraph;z-index:-7408" coordorigin="7428,737" coordsize="102,122">
            <v:group style="position:absolute;left:7428;top:761;width:101;height:98" coordorigin="7428,761" coordsize="101,98">
              <v:shape style="position:absolute;left:7428;top:761;width:101;height:98" coordorigin="7428,761" coordsize="101,98" path="m7464,761l7446,771,7433,789,7428,812,7433,830,7445,846,7465,855,7491,858,7511,848,7524,831,7529,809,7529,806,7524,788,7511,773,7491,763,7464,761xe" filled="true" fillcolor="#cccccc" stroked="false">
                <v:path arrowok="t"/>
                <v:fill type="solid"/>
              </v:shape>
            </v:group>
            <v:group style="position:absolute;left:7428;top:737;width:101;height:98" coordorigin="7428,737" coordsize="101,98">
              <v:shape style="position:absolute;left:7428;top:737;width:101;height:98" coordorigin="7428,737" coordsize="101,98" path="m7464,737l7446,747,7433,765,7428,787,7433,806,7446,821,7465,831,7492,834,7511,824,7524,807,7529,785,7529,782,7524,763,7511,749,7491,739,7464,737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8.408501pt;margin-top:43.653687pt;width:304.350pt;height:398.75pt;mso-position-horizontal-relative:page;mso-position-vertical-relative:paragraph;z-index:1624" coordorigin="568,873" coordsize="6087,7975">
            <v:group style="position:absolute;left:581;top:886;width:6062;height:5165" coordorigin="581,886" coordsize="6062,5165">
              <v:shape style="position:absolute;left:581;top:886;width:6062;height:5165" coordorigin="581,886" coordsize="6062,5165" path="m581,886l6642,886,6642,6050e" filled="false" stroked="true" strokeweight="1.263pt" strokecolor="#e6e6e6">
                <v:path arrowok="t"/>
              </v:shape>
            </v:group>
            <v:group style="position:absolute;left:581;top:873;width:6075;height:5177" coordorigin="581,873" coordsize="6075,5177">
              <v:shape style="position:absolute;left:581;top:873;width:6075;height:5177" coordorigin="581,873" coordsize="6075,5177" path="m581,6050l6655,6050,6655,873,581,873,581,6050xe" filled="true" fillcolor="#ffffff" stroked="false">
                <v:path arrowok="t"/>
                <v:fill type="solid"/>
              </v:shape>
              <v:shape style="position:absolute;left:581;top:873;width:5896;height:5100" type="#_x0000_t75" stroked="false">
                <v:imagedata r:id="rId6" o:title=""/>
              </v:shape>
              <v:shape style="position:absolute;left:581;top:6019;width:5935;height:2829" type="#_x0000_t202" filled="true" fillcolor="#03a9f4" stroked="false">
                <v:textbox inset="0,0,0,0">
                  <w:txbxContent>
                    <w:p>
                      <w:pPr>
                        <w:spacing w:before="323"/>
                        <w:ind w:left="457" w:right="790" w:firstLine="0"/>
                        <w:jc w:val="left"/>
                        <w:rPr>
                          <w:rFonts w:ascii="Myriad Pro" w:hAnsi="Myriad Pro" w:cs="Myriad Pro" w:eastAsia="Myriad Pro"/>
                          <w:sz w:val="36"/>
                          <w:szCs w:val="36"/>
                        </w:rPr>
                      </w:pP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“ I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4"/>
                          <w:sz w:val="36"/>
                          <w:szCs w:val="36"/>
                        </w:rPr>
                        <w:t>don’t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1"/>
                          <w:sz w:val="36"/>
                          <w:szCs w:val="36"/>
                        </w:rPr>
                        <w:t>want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1"/>
                          <w:sz w:val="36"/>
                          <w:szCs w:val="36"/>
                        </w:rPr>
                        <w:t>pay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for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29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an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1"/>
                          <w:sz w:val="36"/>
                          <w:szCs w:val="36"/>
                        </w:rPr>
                        <w:t>expensive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sleep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1"/>
                          <w:sz w:val="36"/>
                          <w:szCs w:val="36"/>
                        </w:rPr>
                        <w:t>study;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this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25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app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1"/>
                          <w:sz w:val="36"/>
                          <w:szCs w:val="36"/>
                        </w:rPr>
                        <w:t>replaces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1"/>
                          <w:sz w:val="36"/>
                          <w:szCs w:val="36"/>
                        </w:rPr>
                        <w:t>that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and helps me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24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improve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3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z w:val="36"/>
                          <w:szCs w:val="36"/>
                        </w:rPr>
                        <w:t> sleep </w:t>
                      </w:r>
                      <w:r>
                        <w:rPr>
                          <w:rFonts w:ascii="Myriad Pro" w:hAnsi="Myriad Pro" w:cs="Myriad Pro" w:eastAsia="Myriad Pro"/>
                          <w:color w:val="FFFFFF"/>
                          <w:spacing w:val="-2"/>
                          <w:sz w:val="36"/>
                          <w:szCs w:val="36"/>
                        </w:rPr>
                        <w:t>pattern”</w:t>
                      </w:r>
                      <w:r>
                        <w:rPr>
                          <w:rFonts w:ascii="Myriad Pro" w:hAnsi="Myriad Pro" w:cs="Myriad Pro" w:eastAsia="Myriad Pro"/>
                          <w:sz w:val="36"/>
                          <w:szCs w:val="36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1.405029pt;margin-top:12.823365pt;width:5.05pt;height:4.9pt;mso-position-horizontal-relative:page;mso-position-vertical-relative:paragraph;z-index:2224" coordorigin="7428,256" coordsize="101,98">
            <v:shape style="position:absolute;left:7428;top:256;width:101;height:98" coordorigin="7428,256" coordsize="101,98" path="m7464,256l7446,267,7433,284,7428,307,7433,326,7445,341,7465,351,7491,354,7511,344,7524,327,7529,305,7529,302,7524,283,7511,268,7491,259,7464,256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1.405029pt;margin-top:36.813267pt;width:5.05pt;height:4.9pt;mso-position-horizontal-relative:page;mso-position-vertical-relative:paragraph;z-index:2248" coordorigin="7428,736" coordsize="101,98">
            <v:shape style="position:absolute;left:7428;top:736;width:101;height:98" coordorigin="7428,736" coordsize="101,98" path="m7464,736l7446,747,7433,764,7428,787,7433,806,7445,821,7465,831,7491,834,7511,824,7524,807,7529,785,7529,781,7524,763,7511,748,7491,739,7464,736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808080"/>
        </w:rPr>
        <w:t>Improve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his</w:t>
      </w:r>
      <w:r>
        <w:rPr>
          <w:color w:val="808080"/>
          <w:spacing w:val="8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</w:rPr>
        <w:t>time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and</w:t>
      </w:r>
      <w:r>
        <w:rPr>
          <w:color w:val="808080"/>
          <w:spacing w:val="9"/>
        </w:rPr>
        <w:t> </w:t>
      </w:r>
      <w:r>
        <w:rPr>
          <w:color w:val="808080"/>
          <w:spacing w:val="-1"/>
        </w:rPr>
        <w:t>quality</w:t>
      </w:r>
      <w:r>
        <w:rPr>
          <w:color w:val="808080"/>
          <w:spacing w:val="22"/>
          <w:w w:val="101"/>
        </w:rPr>
        <w:t> </w:t>
      </w:r>
      <w:r>
        <w:rPr>
          <w:color w:val="808080"/>
        </w:rPr>
        <w:t>Be</w:t>
      </w:r>
      <w:r>
        <w:rPr>
          <w:color w:val="808080"/>
          <w:spacing w:val="7"/>
        </w:rPr>
        <w:t> </w:t>
      </w:r>
      <w:r>
        <w:rPr>
          <w:color w:val="808080"/>
        </w:rPr>
        <w:t>more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awake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during</w:t>
      </w:r>
      <w:r>
        <w:rPr>
          <w:color w:val="808080"/>
          <w:spacing w:val="9"/>
        </w:rPr>
        <w:t> </w:t>
      </w:r>
      <w:r>
        <w:rPr>
          <w:color w:val="808080"/>
        </w:rPr>
        <w:t>the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day</w:t>
      </w:r>
      <w:r>
        <w:rPr/>
      </w:r>
    </w:p>
    <w:p>
      <w:pPr>
        <w:pStyle w:val="BodyText"/>
        <w:spacing w:line="240" w:lineRule="auto" w:before="18"/>
        <w:ind w:left="7107" w:right="4997"/>
        <w:jc w:val="center"/>
      </w:pPr>
      <w:r>
        <w:rPr/>
        <w:pict>
          <v:group style="position:absolute;margin-left:371.4021pt;margin-top:9.920864pt;width:5.1pt;height:4.95pt;mso-position-horizontal-relative:page;mso-position-vertical-relative:paragraph;z-index:-7384" coordorigin="7428,198" coordsize="102,99">
            <v:group style="position:absolute;left:7428;top:198;width:101;height:98" coordorigin="7428,198" coordsize="101,98">
              <v:shape style="position:absolute;left:7428;top:198;width:101;height:98" coordorigin="7428,198" coordsize="101,98" path="m7464,198l7446,209,7433,226,7428,249,7433,268,7445,283,7465,293,7491,296,7511,286,7524,269,7529,247,7529,243,7524,225,7511,210,7491,201,7464,198xe" filled="true" fillcolor="#cccccc" stroked="false">
                <v:path arrowok="t"/>
                <v:fill type="solid"/>
              </v:shape>
            </v:group>
            <v:group style="position:absolute;left:7428;top:199;width:101;height:98" coordorigin="7428,199" coordsize="101,98">
              <v:shape style="position:absolute;left:7428;top:199;width:101;height:98" coordorigin="7428,199" coordsize="101,98" path="m7464,199l7446,210,7433,227,7428,250,7433,269,7446,284,7465,294,7492,297,7511,287,7524,270,7529,248,7529,244,7524,226,7511,211,7491,202,7464,199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1.405029pt;margin-top:9.950214pt;width:5.05pt;height:4.9pt;mso-position-horizontal-relative:page;mso-position-vertical-relative:paragraph;z-index:-6472" coordorigin="7428,199" coordsize="101,98">
            <v:shape style="position:absolute;left:7428;top:199;width:101;height:98" coordorigin="7428,199" coordsize="101,98" path="m7464,199l7446,209,7433,227,7428,250,7433,268,7445,284,7465,293,7491,296,7511,286,7524,269,7529,247,7529,244,7524,226,7511,211,7491,202,7464,199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808080"/>
        </w:rPr>
        <w:t>Be</w:t>
      </w:r>
      <w:r>
        <w:rPr>
          <w:color w:val="808080"/>
          <w:spacing w:val="15"/>
        </w:rPr>
        <w:t> </w:t>
      </w:r>
      <w:r>
        <w:rPr>
          <w:color w:val="808080"/>
          <w:spacing w:val="-1"/>
        </w:rPr>
        <w:t>healthier</w:t>
      </w:r>
      <w:r>
        <w:rPr/>
      </w:r>
    </w:p>
    <w:p>
      <w:pPr>
        <w:spacing w:line="240" w:lineRule="auto" w:before="1"/>
        <w:rPr>
          <w:rFonts w:ascii="Helvetica" w:hAnsi="Helvetica" w:cs="Helvetica" w:eastAsia="Helvetica"/>
          <w:sz w:val="25"/>
          <w:szCs w:val="25"/>
        </w:rPr>
      </w:pPr>
    </w:p>
    <w:p>
      <w:pPr>
        <w:pStyle w:val="Heading1"/>
        <w:spacing w:line="240" w:lineRule="auto"/>
        <w:ind w:left="7107" w:right="4997"/>
        <w:jc w:val="center"/>
        <w:rPr>
          <w:b w:val="0"/>
          <w:bCs w:val="0"/>
        </w:rPr>
      </w:pPr>
      <w:r>
        <w:rPr>
          <w:color w:val="03A9F4"/>
        </w:rPr>
        <w:t>FRUSTRATIONS</w:t>
      </w:r>
      <w:r>
        <w:rPr>
          <w:b w:val="0"/>
        </w:rPr>
      </w:r>
    </w:p>
    <w:p>
      <w:pPr>
        <w:pStyle w:val="BodyText"/>
        <w:spacing w:line="240" w:lineRule="auto" w:before="108"/>
        <w:ind w:left="7760" w:right="0"/>
        <w:jc w:val="left"/>
      </w:pPr>
      <w:r>
        <w:rPr/>
        <w:pict>
          <v:group style="position:absolute;margin-left:371.4021pt;margin-top:11.885213pt;width:5.1pt;height:4.95pt;mso-position-horizontal-relative:page;mso-position-vertical-relative:paragraph;z-index:-7360" coordorigin="7428,238" coordsize="102,99">
            <v:group style="position:absolute;left:7428;top:238;width:101;height:98" coordorigin="7428,238" coordsize="101,98">
              <v:shape style="position:absolute;left:7428;top:238;width:101;height:98" coordorigin="7428,238" coordsize="101,98" path="m7464,238l7446,248,7433,266,7428,288,7433,307,7445,322,7465,332,7491,335,7511,325,7524,308,7529,286,7529,283,7524,264,7511,250,7491,240,7464,238xe" filled="true" fillcolor="#cccccc" stroked="false">
                <v:path arrowok="t"/>
                <v:fill type="solid"/>
              </v:shape>
            </v:group>
            <v:group style="position:absolute;left:7428;top:239;width:101;height:98" coordorigin="7428,239" coordsize="101,98">
              <v:shape style="position:absolute;left:7428;top:239;width:101;height:98" coordorigin="7428,239" coordsize="101,98" path="m7464,239l7446,249,7433,267,7428,289,7433,308,7446,323,7465,333,7492,336,7511,326,7524,309,7529,287,7529,284,7524,265,7511,251,7491,241,7464,239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1.405029pt;margin-top:11.914864pt;width:5.05pt;height:4.9pt;mso-position-horizontal-relative:page;mso-position-vertical-relative:paragraph;z-index:2296" coordorigin="7428,238" coordsize="101,98">
            <v:shape style="position:absolute;left:7428;top:238;width:101;height:98" coordorigin="7428,238" coordsize="101,98" path="m7464,238l7446,249,7433,266,7428,289,7433,308,7445,323,7465,333,7491,336,7511,326,7524,309,7529,287,7529,283,7524,265,7511,250,7491,241,7464,238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1"/>
        </w:rPr>
        <w:t>Current</w:t>
      </w:r>
      <w:r>
        <w:rPr>
          <w:color w:val="808080"/>
          <w:spacing w:val="12"/>
        </w:rPr>
        <w:t> </w:t>
      </w:r>
      <w:r>
        <w:rPr>
          <w:color w:val="808080"/>
          <w:spacing w:val="-1"/>
        </w:rPr>
        <w:t>app</w:t>
      </w:r>
      <w:r>
        <w:rPr>
          <w:color w:val="808080"/>
          <w:spacing w:val="11"/>
        </w:rPr>
        <w:t> </w:t>
      </w:r>
      <w:r>
        <w:rPr>
          <w:color w:val="808080"/>
          <w:spacing w:val="-1"/>
        </w:rPr>
        <w:t>lacks</w:t>
      </w:r>
      <w:r>
        <w:rPr>
          <w:color w:val="808080"/>
          <w:spacing w:val="12"/>
        </w:rPr>
        <w:t> </w:t>
      </w:r>
      <w:r>
        <w:rPr>
          <w:color w:val="808080"/>
        </w:rPr>
        <w:t>sleep</w:t>
      </w:r>
      <w:r>
        <w:rPr>
          <w:color w:val="808080"/>
          <w:spacing w:val="11"/>
        </w:rPr>
        <w:t> </w:t>
      </w:r>
      <w:r>
        <w:rPr>
          <w:color w:val="808080"/>
          <w:spacing w:val="-1"/>
        </w:rPr>
        <w:t>diagnostics</w:t>
      </w:r>
      <w:r>
        <w:rPr/>
      </w:r>
    </w:p>
    <w:p>
      <w:pPr>
        <w:pStyle w:val="BodyText"/>
        <w:spacing w:line="337" w:lineRule="auto" w:before="115"/>
        <w:ind w:left="7760" w:right="0"/>
        <w:jc w:val="left"/>
      </w:pPr>
      <w:r>
        <w:rPr/>
        <w:pict>
          <v:group style="position:absolute;margin-left:371.4021pt;margin-top:11.924679pt;width:5.1pt;height:6.1pt;mso-position-horizontal-relative:page;mso-position-vertical-relative:paragraph;z-index:-7336" coordorigin="7428,238" coordsize="102,122">
            <v:group style="position:absolute;left:7428;top:263;width:101;height:98" coordorigin="7428,263" coordsize="101,98">
              <v:shape style="position:absolute;left:7428;top:263;width:101;height:98" coordorigin="7428,263" coordsize="101,98" path="m7464,263l7446,273,7433,291,7428,313,7433,332,7445,347,7465,357,7491,360,7511,350,7524,333,7529,311,7529,308,7524,289,7511,275,7491,265,7464,263xe" filled="true" fillcolor="#cccccc" stroked="false">
                <v:path arrowok="t"/>
                <v:fill type="solid"/>
              </v:shape>
            </v:group>
            <v:group style="position:absolute;left:7428;top:238;width:101;height:98" coordorigin="7428,238" coordsize="101,98">
              <v:shape style="position:absolute;left:7428;top:238;width:101;height:98" coordorigin="7428,238" coordsize="101,98" path="m7464,238l7446,249,7433,266,7428,289,7433,308,7446,323,7465,333,7492,336,7511,326,7524,309,7529,287,7529,284,7524,265,7511,250,7491,241,7464,238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1.4021pt;margin-top:37.123703pt;width:5.1pt;height:4.95pt;mso-position-horizontal-relative:page;mso-position-vertical-relative:paragraph;z-index:-7312" coordorigin="7428,742" coordsize="102,99">
            <v:group style="position:absolute;left:7428;top:742;width:101;height:98" coordorigin="7428,742" coordsize="101,98">
              <v:shape style="position:absolute;left:7428;top:742;width:101;height:98" coordorigin="7428,742" coordsize="101,98" path="m7464,742l7446,753,7433,770,7428,793,7433,812,7445,827,7465,837,7491,840,7511,830,7524,813,7529,791,7529,788,7524,769,7511,754,7491,745,7464,742xe" filled="true" fillcolor="#cccccc" stroked="false">
                <v:path arrowok="t"/>
                <v:fill type="solid"/>
              </v:shape>
            </v:group>
            <v:group style="position:absolute;left:7428;top:744;width:101;height:98" coordorigin="7428,744" coordsize="101,98">
              <v:shape style="position:absolute;left:7428;top:744;width:101;height:98" coordorigin="7428,744" coordsize="101,98" path="m7464,744l7446,754,7433,771,7428,794,7433,813,7446,828,7465,838,7492,841,7511,831,7524,814,7529,792,7529,789,7524,770,7511,755,7491,746,7464,744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1.405029pt;margin-top:11.901252pt;width:5.05pt;height:4.9pt;mso-position-horizontal-relative:page;mso-position-vertical-relative:paragraph;z-index:2320" coordorigin="7428,238" coordsize="101,98">
            <v:shape style="position:absolute;left:7428;top:238;width:101;height:98" coordorigin="7428,238" coordsize="101,98" path="m7464,238l7446,248,7433,266,7428,289,7433,307,7445,323,7465,332,7491,335,7511,325,7524,308,7529,286,7529,283,7524,265,7511,250,7491,241,7464,238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1.405029pt;margin-top:37.153751pt;width:5.05pt;height:4.9pt;mso-position-horizontal-relative:page;mso-position-vertical-relative:paragraph;z-index:2344" coordorigin="7428,743" coordsize="101,98">
            <v:shape style="position:absolute;left:7428;top:743;width:101;height:98" coordorigin="7428,743" coordsize="101,98" path="m7464,743l7446,753,7433,771,7428,794,7433,813,7445,828,7465,838,7491,840,7511,830,7524,813,7529,792,7529,788,7524,770,7511,755,7491,746,7464,743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1"/>
        </w:rPr>
        <w:t>Need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helpful</w:t>
      </w:r>
      <w:r>
        <w:rPr>
          <w:color w:val="808080"/>
          <w:spacing w:val="9"/>
        </w:rPr>
        <w:t> </w:t>
      </w:r>
      <w:r>
        <w:rPr>
          <w:color w:val="808080"/>
        </w:rPr>
        <w:t>tips</w:t>
      </w:r>
      <w:r>
        <w:rPr>
          <w:color w:val="808080"/>
          <w:spacing w:val="8"/>
        </w:rPr>
        <w:t> </w:t>
      </w:r>
      <w:r>
        <w:rPr>
          <w:color w:val="808080"/>
        </w:rPr>
        <w:t>to</w:t>
      </w:r>
      <w:r>
        <w:rPr>
          <w:color w:val="808080"/>
          <w:spacing w:val="8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based</w:t>
      </w:r>
      <w:r>
        <w:rPr>
          <w:color w:val="808080"/>
          <w:spacing w:val="9"/>
        </w:rPr>
        <w:t> </w:t>
      </w:r>
      <w:r>
        <w:rPr>
          <w:color w:val="808080"/>
          <w:spacing w:val="-1"/>
        </w:rPr>
        <w:t>on</w:t>
      </w:r>
      <w:r>
        <w:rPr>
          <w:color w:val="808080"/>
          <w:spacing w:val="8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diagnostics</w:t>
      </w:r>
      <w:r>
        <w:rPr>
          <w:color w:val="808080"/>
          <w:spacing w:val="24"/>
          <w:w w:val="101"/>
        </w:rPr>
        <w:t> </w:t>
      </w:r>
      <w:r>
        <w:rPr>
          <w:color w:val="808080"/>
          <w:spacing w:val="-1"/>
        </w:rPr>
        <w:t>Need</w:t>
      </w:r>
      <w:r>
        <w:rPr>
          <w:color w:val="808080"/>
          <w:spacing w:val="8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app</w:t>
      </w:r>
      <w:r>
        <w:rPr>
          <w:color w:val="808080"/>
          <w:spacing w:val="8"/>
        </w:rPr>
        <w:t> </w:t>
      </w:r>
      <w:r>
        <w:rPr>
          <w:color w:val="808080"/>
        </w:rPr>
        <w:t>more</w:t>
      </w:r>
      <w:r>
        <w:rPr>
          <w:color w:val="808080"/>
          <w:spacing w:val="8"/>
        </w:rPr>
        <w:t> </w:t>
      </w:r>
      <w:r>
        <w:rPr>
          <w:color w:val="808080"/>
        </w:rPr>
        <w:t>customized</w:t>
      </w:r>
      <w:r>
        <w:rPr>
          <w:color w:val="808080"/>
          <w:spacing w:val="8"/>
        </w:rPr>
        <w:t> </w:t>
      </w:r>
      <w:r>
        <w:rPr>
          <w:color w:val="808080"/>
        </w:rPr>
        <w:t>to</w:t>
      </w:r>
      <w:r>
        <w:rPr>
          <w:color w:val="808080"/>
          <w:spacing w:val="8"/>
        </w:rPr>
        <w:t> </w:t>
      </w:r>
      <w:r>
        <w:rPr>
          <w:color w:val="808080"/>
        </w:rPr>
        <w:t>me</w:t>
      </w:r>
      <w:r>
        <w:rPr/>
      </w:r>
    </w:p>
    <w:p>
      <w:pPr>
        <w:spacing w:line="240" w:lineRule="auto" w:before="0"/>
        <w:rPr>
          <w:rFonts w:ascii="Helvetica" w:hAnsi="Helvetica" w:cs="Helvetica" w:eastAsia="Helvetica"/>
          <w:sz w:val="34"/>
          <w:szCs w:val="34"/>
        </w:rPr>
      </w:pPr>
      <w:r>
        <w:rPr/>
        <w:br w:type="column"/>
      </w:r>
      <w:r>
        <w:rPr>
          <w:rFonts w:ascii="Helvetica"/>
          <w:sz w:val="34"/>
        </w:rPr>
      </w:r>
    </w:p>
    <w:p>
      <w:pPr>
        <w:spacing w:line="240" w:lineRule="auto" w:before="9"/>
        <w:rPr>
          <w:rFonts w:ascii="Helvetica" w:hAnsi="Helvetica" w:cs="Helvetica" w:eastAsia="Helvetica"/>
          <w:sz w:val="26"/>
          <w:szCs w:val="26"/>
        </w:rPr>
      </w:pPr>
    </w:p>
    <w:p>
      <w:pPr>
        <w:pStyle w:val="Heading1"/>
        <w:spacing w:line="240" w:lineRule="auto"/>
        <w:ind w:left="947" w:right="0"/>
        <w:jc w:val="left"/>
        <w:rPr>
          <w:b w:val="0"/>
          <w:bCs w:val="0"/>
        </w:rPr>
      </w:pPr>
      <w:r>
        <w:rPr>
          <w:color w:val="5D5D5D"/>
        </w:rPr>
        <w:t>TECHNOLOGY</w:t>
      </w:r>
      <w:r>
        <w:rPr>
          <w:b w:val="0"/>
        </w:rPr>
      </w:r>
    </w:p>
    <w:p>
      <w:pPr>
        <w:pStyle w:val="BodyText"/>
        <w:spacing w:line="457" w:lineRule="auto" w:before="193"/>
        <w:ind w:left="1100" w:right="1783"/>
        <w:jc w:val="left"/>
      </w:pPr>
      <w:r>
        <w:rPr/>
        <w:pict>
          <v:group style="position:absolute;margin-left:794.453979pt;margin-top:124.643677pt;width:176.8pt;height:15.2pt;mso-position-horizontal-relative:page;mso-position-vertical-relative:paragraph;z-index:-6760" coordorigin="15889,2493" coordsize="3536,304">
            <v:group style="position:absolute;left:18389;top:2493;width:1036;height:304" coordorigin="18389,2493" coordsize="1036,304">
              <v:shape style="position:absolute;left:18389;top:2493;width:1036;height:304" coordorigin="18389,2493" coordsize="1036,304" path="m18389,2796l19424,2796,19424,2493,18389,2493,18389,2796xe" filled="true" fillcolor="#e6e6e6" stroked="false">
                <v:path arrowok="t"/>
                <v:fill type="solid"/>
              </v:shape>
            </v:group>
            <v:group style="position:absolute;left:15889;top:2493;width:2500;height:304" coordorigin="15889,2493" coordsize="2500,304">
              <v:shape style="position:absolute;left:15889;top:2493;width:2500;height:304" coordorigin="15889,2493" coordsize="2500,304" path="m18389,2796l15889,2796,15889,2493,18389,2493,18389,2796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94.455017pt;margin-top:91.815674pt;width:176.8pt;height:15.2pt;mso-position-horizontal-relative:page;mso-position-vertical-relative:paragraph;z-index:-6736" coordorigin="15889,1836" coordsize="3536,304">
            <v:group style="position:absolute;left:19312;top:1836;width:113;height:304" coordorigin="19312,1836" coordsize="113,304">
              <v:shape style="position:absolute;left:19312;top:1836;width:113;height:304" coordorigin="19312,1836" coordsize="113,304" path="m19312,2139l19424,2139,19424,1836,19312,1836,19312,2139xe" filled="true" fillcolor="#e6e6e6" stroked="false">
                <v:path arrowok="t"/>
                <v:fill type="solid"/>
              </v:shape>
            </v:group>
            <v:group style="position:absolute;left:15889;top:1836;width:3423;height:304" coordorigin="15889,1836" coordsize="3423,304">
              <v:shape style="position:absolute;left:15889;top:1836;width:3423;height:304" coordorigin="15889,1836" coordsize="3423,304" path="m19312,2139l15889,2139,15889,1836,19312,1836,19312,2139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94.455017pt;margin-top:58.987675pt;width:176.8pt;height:15.2pt;mso-position-horizontal-relative:page;mso-position-vertical-relative:paragraph;z-index:-6712" coordorigin="15889,1180" coordsize="3536,304">
            <v:group style="position:absolute;left:19344;top:1180;width:81;height:304" coordorigin="19344,1180" coordsize="81,304">
              <v:shape style="position:absolute;left:19344;top:1180;width:81;height:304" coordorigin="19344,1180" coordsize="81,304" path="m19344,1483l19424,1483,19424,1180,19344,1180,19344,1483xe" filled="true" fillcolor="#e6e6e6" stroked="false">
                <v:path arrowok="t"/>
                <v:fill type="solid"/>
              </v:shape>
            </v:group>
            <v:group style="position:absolute;left:15889;top:1180;width:3455;height:304" coordorigin="15889,1180" coordsize="3455,304">
              <v:shape style="position:absolute;left:15889;top:1180;width:3455;height:304" coordorigin="15889,1180" coordsize="3455,304" path="m19344,1483l15889,1483,15889,1180,19344,1180,19344,1483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94.453979pt;margin-top:26.158676pt;width:176.8pt;height:15.2pt;mso-position-horizontal-relative:page;mso-position-vertical-relative:paragraph;z-index:-6688" coordorigin="15889,523" coordsize="3536,304">
            <v:group style="position:absolute;left:19373;top:523;width:52;height:304" coordorigin="19373,523" coordsize="52,304">
              <v:shape style="position:absolute;left:19373;top:523;width:52;height:304" coordorigin="19373,523" coordsize="52,304" path="m19373,826l19424,826,19424,523,19373,523,19373,826xe" filled="true" fillcolor="#e6e6e6" stroked="false">
                <v:path arrowok="t"/>
                <v:fill type="solid"/>
              </v:shape>
            </v:group>
            <v:group style="position:absolute;left:15889;top:523;width:3485;height:304" coordorigin="15889,523" coordsize="3485,304">
              <v:shape style="position:absolute;left:15889;top:523;width:3485;height:304" coordorigin="15889,523" coordsize="3485,304" path="m19373,826l15889,826,15889,523,19373,523,19373,826xe" filled="true" fillcolor="#03a9f4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808080"/>
        </w:rPr>
        <w:t>IT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and</w:t>
      </w:r>
      <w:r>
        <w:rPr>
          <w:color w:val="808080"/>
          <w:spacing w:val="8"/>
        </w:rPr>
        <w:t> </w:t>
      </w:r>
      <w:r>
        <w:rPr>
          <w:color w:val="808080"/>
        </w:rPr>
        <w:t>Internet</w:t>
      </w:r>
      <w:r>
        <w:rPr>
          <w:color w:val="808080"/>
          <w:spacing w:val="21"/>
          <w:w w:val="101"/>
        </w:rPr>
        <w:t> </w:t>
      </w:r>
      <w:r>
        <w:rPr>
          <w:color w:val="808080"/>
        </w:rPr>
        <w:t>Software</w:t>
      </w:r>
      <w:r>
        <w:rPr>
          <w:color w:val="808080"/>
          <w:spacing w:val="21"/>
        </w:rPr>
        <w:t> </w:t>
      </w:r>
      <w:r>
        <w:rPr>
          <w:color w:val="808080"/>
        </w:rPr>
        <w:t>Mobile</w:t>
      </w:r>
      <w:r>
        <w:rPr>
          <w:color w:val="808080"/>
        </w:rPr>
        <w:t> Apps</w:t>
      </w:r>
      <w:r>
        <w:rPr>
          <w:color w:val="808080"/>
          <w:spacing w:val="15"/>
        </w:rPr>
        <w:t> </w:t>
      </w:r>
      <w:r>
        <w:rPr>
          <w:color w:val="808080"/>
          <w:spacing w:val="15"/>
        </w:rPr>
      </w:r>
      <w:r>
        <w:rPr>
          <w:color w:val="808080"/>
        </w:rPr>
        <w:t>Social</w:t>
      </w:r>
      <w:r>
        <w:rPr>
          <w:color w:val="808080"/>
        </w:rPr>
        <w:t> </w:t>
      </w:r>
      <w:r>
        <w:rPr>
          <w:color w:val="808080"/>
          <w:spacing w:val="-1"/>
        </w:rPr>
        <w:t>Networks</w:t>
      </w:r>
      <w:r>
        <w:rPr/>
      </w:r>
    </w:p>
    <w:p>
      <w:pPr>
        <w:spacing w:after="0" w:line="457" w:lineRule="auto"/>
        <w:jc w:val="left"/>
        <w:sectPr>
          <w:type w:val="continuous"/>
          <w:pgSz w:w="20000" w:h="15440" w:orient="landscape"/>
          <w:pgMar w:top="0" w:bottom="0" w:left="0" w:right="0"/>
          <w:cols w:num="2" w:equalWidth="0">
            <w:col w:w="14903" w:space="40"/>
            <w:col w:w="5057"/>
          </w:cols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  <w:r>
        <w:rPr/>
        <w:pict>
          <v:shape style="position:absolute;margin-left:0pt;margin-top:0pt;width:1000pt;height:114.6pt;mso-position-horizontal-relative:page;mso-position-vertical-relative:page;z-index:-7648" type="#_x0000_t202" filled="false" stroked="false">
            <v:textbox inset="0,0,0,0">
              <w:txbxContent>
                <w:p>
                  <w:pPr>
                    <w:spacing w:line="249" w:lineRule="exact" w:before="261"/>
                    <w:ind w:left="580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NAME</w:t>
                  </w:r>
                  <w:r>
                    <w:rPr>
                      <w:rFonts w:ascii="Helvetica"/>
                      <w:sz w:val="35"/>
                    </w:rPr>
                  </w:r>
                </w:p>
                <w:p>
                  <w:pPr>
                    <w:spacing w:line="548" w:lineRule="exact" w:before="0"/>
                    <w:ind w:left="0" w:right="775" w:firstLine="0"/>
                    <w:jc w:val="right"/>
                    <w:rPr>
                      <w:rFonts w:ascii="Calibri" w:hAnsi="Calibri" w:cs="Calibri" w:eastAsia="Calibri"/>
                      <w:sz w:val="101"/>
                      <w:szCs w:val="101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37"/>
                      <w:sz w:val="101"/>
                    </w:rPr>
                    <w:t>L</w:t>
                  </w:r>
                  <w:r>
                    <w:rPr>
                      <w:rFonts w:ascii="Calibri"/>
                      <w:b/>
                      <w:color w:val="FFFFFF"/>
                      <w:sz w:val="101"/>
                    </w:rPr>
                    <w:t>OGO</w:t>
                  </w:r>
                  <w:r>
                    <w:rPr>
                      <w:rFonts w:ascii="Calibri"/>
                      <w:sz w:val="101"/>
                    </w:rPr>
                  </w:r>
                </w:p>
                <w:p>
                  <w:pPr>
                    <w:tabs>
                      <w:tab w:pos="15888" w:val="left" w:leader="none"/>
                    </w:tabs>
                    <w:spacing w:line="1233" w:lineRule="exact" w:before="0"/>
                    <w:ind w:left="479" w:right="0" w:firstLine="0"/>
                    <w:jc w:val="left"/>
                    <w:rPr>
                      <w:rFonts w:ascii="Helvetica" w:hAnsi="Helvetica" w:cs="Helvetica" w:eastAsia="Helvetica"/>
                      <w:sz w:val="34"/>
                      <w:szCs w:val="34"/>
                    </w:rPr>
                  </w:pPr>
                  <w:r>
                    <w:rPr>
                      <w:rFonts w:ascii="Calibri"/>
                      <w:b/>
                      <w:color w:val="FFFFFF"/>
                      <w:position w:val="-22"/>
                      <w:sz w:val="151"/>
                    </w:rPr>
                    <w:t>FULL</w:t>
                  </w:r>
                  <w:r>
                    <w:rPr>
                      <w:rFonts w:ascii="Calibri"/>
                      <w:b/>
                      <w:color w:val="FFFFFF"/>
                      <w:spacing w:val="55"/>
                      <w:position w:val="-22"/>
                      <w:sz w:val="151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position w:val="-22"/>
                      <w:sz w:val="151"/>
                    </w:rPr>
                    <w:t>NA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position w:val="-22"/>
                      <w:sz w:val="151"/>
                    </w:rPr>
                    <w:t>ME</w:t>
                    <w:tab/>
                  </w:r>
                  <w:r>
                    <w:rPr>
                      <w:rFonts w:ascii="Helvetica"/>
                      <w:b/>
                      <w:color w:val="999999"/>
                      <w:sz w:val="34"/>
                    </w:rPr>
                    <w:t>PERSONA</w:t>
                  </w:r>
                  <w:r>
                    <w:rPr>
                      <w:rFonts w:ascii="Helvetica"/>
                      <w:b/>
                      <w:color w:val="999999"/>
                      <w:spacing w:val="-19"/>
                      <w:sz w:val="34"/>
                    </w:rPr>
                    <w:t> </w:t>
                  </w:r>
                  <w:r>
                    <w:rPr>
                      <w:rFonts w:ascii="Helvetica"/>
                      <w:b/>
                      <w:color w:val="999999"/>
                      <w:sz w:val="34"/>
                    </w:rPr>
                    <w:t>TEMPLATE</w:t>
                  </w:r>
                  <w:r>
                    <w:rPr>
                      <w:rFonts w:ascii="Helvetica"/>
                      <w:sz w:val="3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1000pt;height:772pt;mso-position-horizontal-relative:page;mso-position-vertical-relative:page;z-index:-7456" type="#_x0000_t202" filled="false" stroked="false">
            <v:textbox inset="0,0,0,0">
              <w:txbxContent>
                <w:p>
                  <w:pPr>
                    <w:tabs>
                      <w:tab w:pos="15409" w:val="left" w:leader="none"/>
                    </w:tabs>
                    <w:spacing w:before="56"/>
                    <w:ind w:left="0" w:right="20" w:firstLine="0"/>
                    <w:jc w:val="center"/>
                    <w:rPr>
                      <w:rFonts w:ascii="Helvetica" w:hAnsi="Helvetica" w:cs="Helvetica" w:eastAsia="Helvetica"/>
                      <w:sz w:val="34"/>
                      <w:szCs w:val="34"/>
                    </w:rPr>
                  </w:pPr>
                  <w:r>
                    <w:rPr>
                      <w:rFonts w:ascii="Helvetica"/>
                      <w:b/>
                      <w:color w:val="FFFFFF"/>
                      <w:w w:val="90"/>
                      <w:position w:val="-24"/>
                      <w:sz w:val="202"/>
                    </w:rPr>
                    <w:t>FIRST</w:t>
                  </w:r>
                  <w:r>
                    <w:rPr>
                      <w:rFonts w:ascii="Helvetica"/>
                      <w:b/>
                      <w:color w:val="FFFFFF"/>
                      <w:spacing w:val="101"/>
                      <w:w w:val="90"/>
                      <w:position w:val="-24"/>
                      <w:sz w:val="202"/>
                    </w:rPr>
                    <w:t> </w:t>
                  </w:r>
                  <w:r>
                    <w:rPr>
                      <w:rFonts w:ascii="Arial"/>
                      <w:color w:val="FFFFFF"/>
                      <w:w w:val="90"/>
                      <w:position w:val="-24"/>
                      <w:sz w:val="202"/>
                    </w:rPr>
                    <w:t>LAST</w:t>
                    <w:tab/>
                  </w:r>
                  <w:r>
                    <w:rPr>
                      <w:rFonts w:ascii="Helvetica"/>
                      <w:b/>
                      <w:color w:val="B3B3B3"/>
                      <w:sz w:val="34"/>
                    </w:rPr>
                    <w:t>PERSONA</w:t>
                  </w:r>
                  <w:r>
                    <w:rPr>
                      <w:rFonts w:ascii="Helvetica"/>
                      <w:b/>
                      <w:color w:val="B3B3B3"/>
                      <w:spacing w:val="-19"/>
                      <w:sz w:val="34"/>
                    </w:rPr>
                    <w:t> </w:t>
                  </w:r>
                  <w:r>
                    <w:rPr>
                      <w:rFonts w:ascii="Helvetica"/>
                      <w:b/>
                      <w:color w:val="B3B3B3"/>
                      <w:sz w:val="34"/>
                    </w:rPr>
                    <w:t>TEMPLATE</w:t>
                  </w:r>
                  <w:r>
                    <w:rPr>
                      <w:rFonts w:ascii="Helvetica"/>
                      <w:sz w:val="34"/>
                    </w:rPr>
                  </w:r>
                </w:p>
                <w:p>
                  <w:pPr>
                    <w:tabs>
                      <w:tab w:pos="3136" w:val="left" w:leader="none"/>
                      <w:tab w:pos="7124" w:val="left" w:leader="none"/>
                      <w:tab w:pos="15888" w:val="left" w:leader="none"/>
                    </w:tabs>
                    <w:spacing w:before="99"/>
                    <w:ind w:left="2150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position w:val="1"/>
                      <w:sz w:val="35"/>
                    </w:rPr>
                    <w:t>AG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1"/>
                      <w:sz w:val="35"/>
                    </w:rPr>
                    <w:t>E</w:t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position w:val="1"/>
                      <w:sz w:val="35"/>
                    </w:rPr>
                    <w:t>AG</w:t>
                  </w:r>
                  <w:r>
                    <w:rPr>
                      <w:rFonts w:ascii="Helvetica"/>
                      <w:b/>
                      <w:color w:val="CCCCCC"/>
                      <w:position w:val="1"/>
                      <w:sz w:val="35"/>
                    </w:rPr>
                    <w:t>E</w:t>
                    <w:tab/>
                  </w:r>
                  <w:r>
                    <w:rPr>
                      <w:rFonts w:ascii="Helvetica"/>
                      <w:color w:val="808080"/>
                      <w:spacing w:val="-1"/>
                      <w:position w:val="1"/>
                      <w:sz w:val="30"/>
                    </w:rPr>
                    <w:t>1-10</w:t>
                  </w:r>
                  <w:r>
                    <w:rPr>
                      <w:rFonts w:ascii="Helvetica"/>
                      <w:color w:val="808080"/>
                      <w:position w:val="1"/>
                      <w:sz w:val="30"/>
                    </w:rPr>
                    <w:t>0</w:t>
                  </w:r>
                  <w:r>
                    <w:rPr>
                      <w:rFonts w:ascii="Helvetica"/>
                      <w:color w:val="808080"/>
                      <w:position w:val="1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position w:val="1"/>
                      <w:sz w:val="35"/>
                    </w:rPr>
                    <w:t>MOTIVATION</w:t>
                  </w:r>
                  <w:r>
                    <w:rPr>
                      <w:rFonts w:ascii="Helvetica"/>
                      <w:b/>
                      <w:color w:val="808080"/>
                      <w:spacing w:val="-234"/>
                      <w:position w:val="1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MOTIVATIONS</w:t>
                  </w:r>
                  <w:r>
                    <w:rPr>
                      <w:rFonts w:ascii="Helvetica"/>
                      <w:b/>
                      <w:color w:val="CCCCCC"/>
                      <w:spacing w:val="14"/>
                      <w:sz w:val="35"/>
                    </w:rPr>
                    <w:t> 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(Shade</w:t>
                  </w:r>
                  <w:r>
                    <w:rPr>
                      <w:rFonts w:ascii="Helvetica"/>
                      <w:color w:val="CCCCCC"/>
                      <w:spacing w:val="9"/>
                      <w:position w:val="2"/>
                      <w:sz w:val="30"/>
                    </w:rPr>
                    <w:t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ba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r</w:t>
                  </w:r>
                  <w:r>
                    <w:rPr>
                      <w:rFonts w:ascii="Helvetica"/>
                      <w:color w:val="CCCCCC"/>
                      <w:spacing w:val="8"/>
                      <w:position w:val="2"/>
                      <w:sz w:val="30"/>
                    </w:rPr>
                    <w:t> 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to</w:t>
                  </w:r>
                  <w:r>
                    <w:rPr>
                      <w:rFonts w:ascii="Helvetica"/>
                      <w:color w:val="CCCCCC"/>
                      <w:spacing w:val="8"/>
                      <w:position w:val="2"/>
                      <w:sz w:val="30"/>
                    </w:rPr>
                    <w:t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desire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d</w:t>
                  </w:r>
                  <w:r>
                    <w:rPr>
                      <w:rFonts w:ascii="Helvetica"/>
                      <w:color w:val="CCCCCC"/>
                      <w:spacing w:val="10"/>
                      <w:position w:val="2"/>
                      <w:sz w:val="30"/>
                    </w:rPr>
                    <w:t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level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)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position w:val="1"/>
                      <w:sz w:val="35"/>
                    </w:rPr>
                    <w:t>PERSONALIT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1"/>
                      <w:sz w:val="35"/>
                    </w:rPr>
                    <w:t>Y</w:t>
                  </w:r>
                  <w:r>
                    <w:rPr>
                      <w:rFonts w:ascii="Helvetica"/>
                      <w:b/>
                      <w:color w:val="CCCCCC"/>
                      <w:position w:val="1"/>
                      <w:sz w:val="35"/>
                    </w:rPr>
                    <w:t>PERSONALITY</w:t>
                  </w:r>
                  <w:r>
                    <w:rPr>
                      <w:rFonts w:ascii="Helvetica"/>
                      <w:sz w:val="35"/>
                    </w:rPr>
                  </w:r>
                </w:p>
                <w:p>
                  <w:pPr>
                    <w:tabs>
                      <w:tab w:pos="6847" w:val="left" w:leader="none"/>
                      <w:tab w:pos="15461" w:val="left" w:leader="none"/>
                      <w:tab w:pos="17568" w:val="left" w:leader="none"/>
                    </w:tabs>
                    <w:spacing w:before="73"/>
                    <w:ind w:left="0" w:right="735" w:firstLine="0"/>
                    <w:jc w:val="righ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b/>
                      <w:color w:val="808080"/>
                      <w:position w:val="8"/>
                      <w:sz w:val="35"/>
                    </w:rPr>
                    <w:t>OCCUPATIO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position w:val="8"/>
                      <w:sz w:val="35"/>
                    </w:rPr>
                    <w:t>N</w:t>
                  </w:r>
                  <w:r>
                    <w:rPr>
                      <w:rFonts w:ascii="Helvetica"/>
                      <w:b/>
                      <w:color w:val="CCCCCC"/>
                      <w:position w:val="7"/>
                      <w:sz w:val="35"/>
                    </w:rPr>
                    <w:t>OCCUPATION </w:t>
                  </w:r>
                  <w:r>
                    <w:rPr>
                      <w:rFonts w:ascii="Helvetica"/>
                      <w:b/>
                      <w:color w:val="CCCCCC"/>
                      <w:spacing w:val="6"/>
                      <w:position w:val="7"/>
                      <w:sz w:val="35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What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they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pacing w:val="-1"/>
                      <w:position w:val="7"/>
                      <w:sz w:val="30"/>
                    </w:rPr>
                    <w:t>d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o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for</w:t>
                  </w:r>
                  <w:r>
                    <w:rPr>
                      <w:rFonts w:ascii="Helvetica"/>
                      <w:color w:val="808080"/>
                      <w:spacing w:val="11"/>
                      <w:position w:val="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a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pacing w:val="-1"/>
                      <w:position w:val="7"/>
                      <w:sz w:val="30"/>
                    </w:rPr>
                    <w:t>livin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g</w:t>
                    <w:tab/>
                  </w:r>
                  <w:r>
                    <w:rPr>
                      <w:rFonts w:ascii="Helvetica"/>
                      <w:color w:val="FFFFFF"/>
                      <w:position w:val="1"/>
                      <w:sz w:val="25"/>
                    </w:rPr>
                    <w:t>Incentive</w:t>
                  </w:r>
                  <w:r>
                    <w:rPr>
                      <w:rFonts w:ascii="Helvetica"/>
                      <w:color w:val="FFFFFF"/>
                      <w:position w:val="1"/>
                      <w:sz w:val="25"/>
                    </w:rPr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Extrover</w:t>
                  </w:r>
                  <w:r>
                    <w:rPr>
                      <w:rFonts w:ascii="Helvetica"/>
                      <w:color w:val="999999"/>
                      <w:spacing w:val="-85"/>
                      <w:sz w:val="30"/>
                    </w:rPr>
                    <w:t>t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Extrovert</w:t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Introver</w:t>
                  </w:r>
                  <w:r>
                    <w:rPr>
                      <w:rFonts w:ascii="Helvetica"/>
                      <w:color w:val="999999"/>
                      <w:spacing w:val="-85"/>
                      <w:sz w:val="30"/>
                    </w:rPr>
                    <w:t>t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Introvert</w:t>
                  </w:r>
                  <w:r>
                    <w:rPr>
                      <w:rFonts w:ascii="Helvetica"/>
                      <w:sz w:val="30"/>
                    </w:rPr>
                  </w:r>
                </w:p>
                <w:p>
                  <w:pPr>
                    <w:tabs>
                      <w:tab w:pos="5874" w:val="left" w:leader="none"/>
                    </w:tabs>
                    <w:spacing w:line="357" w:lineRule="exact" w:before="25"/>
                    <w:ind w:left="0" w:right="10496" w:firstLine="0"/>
                    <w:jc w:val="center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STATU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STATUS</w:t>
                  </w:r>
                  <w:r>
                    <w:rPr>
                      <w:rFonts w:ascii="Helvetica"/>
                      <w:b/>
                      <w:color w:val="CCCCCC"/>
                      <w:spacing w:val="94"/>
                      <w:sz w:val="35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Single</w:t>
                  </w:r>
                  <w:r>
                    <w:rPr>
                      <w:rFonts w:ascii="Helvetica"/>
                      <w:color w:val="808080"/>
                      <w:spacing w:val="12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pacing w:val="-1"/>
                      <w:sz w:val="30"/>
                    </w:rPr>
                    <w:t>o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r</w:t>
                  </w:r>
                  <w:r>
                    <w:rPr>
                      <w:rFonts w:ascii="Helvetica"/>
                      <w:color w:val="808080"/>
                      <w:spacing w:val="12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Married</w:t>
                    <w:tab/>
                  </w:r>
                  <w:r>
                    <w:rPr>
                      <w:rFonts w:ascii="Helvetica"/>
                      <w:color w:val="B3B3B3"/>
                      <w:position w:val="8"/>
                      <w:sz w:val="25"/>
                    </w:rPr>
                    <w:t>Fear</w:t>
                  </w:r>
                  <w:r>
                    <w:rPr>
                      <w:rFonts w:ascii="Helvetica"/>
                      <w:sz w:val="25"/>
                    </w:rPr>
                  </w:r>
                </w:p>
                <w:p>
                  <w:pPr>
                    <w:tabs>
                      <w:tab w:pos="16042" w:val="left" w:leader="none"/>
                      <w:tab w:pos="18191" w:val="left" w:leader="none"/>
                    </w:tabs>
                    <w:spacing w:line="227" w:lineRule="exact" w:before="0"/>
                    <w:ind w:left="7428" w:right="0" w:firstLine="0"/>
                    <w:jc w:val="lef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color w:val="FFFFFF"/>
                      <w:position w:val="-1"/>
                      <w:sz w:val="25"/>
                    </w:rPr>
                    <w:t>Acheivement</w:t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Sensin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Sensing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Intuitio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n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Intuition</w:t>
                  </w:r>
                  <w:r>
                    <w:rPr>
                      <w:rFonts w:ascii="Helvetica"/>
                      <w:sz w:val="30"/>
                    </w:rPr>
                  </w:r>
                </w:p>
                <w:p>
                  <w:pPr>
                    <w:tabs>
                      <w:tab w:pos="6323" w:val="left" w:leader="none"/>
                    </w:tabs>
                    <w:spacing w:line="396" w:lineRule="exact" w:before="0"/>
                    <w:ind w:left="0" w:right="10651" w:firstLine="0"/>
                    <w:jc w:val="center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LOCATIO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sz w:val="35"/>
                    </w:rPr>
                    <w:t>N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LOCATION </w:t>
                  </w:r>
                  <w:r>
                    <w:rPr>
                      <w:rFonts w:ascii="Helvetica"/>
                      <w:b/>
                      <w:color w:val="CCCCCC"/>
                      <w:spacing w:val="27"/>
                      <w:sz w:val="35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Where</w:t>
                  </w:r>
                  <w:r>
                    <w:rPr>
                      <w:rFonts w:ascii="Helvetica"/>
                      <w:color w:val="808080"/>
                      <w:spacing w:val="16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they</w:t>
                  </w:r>
                  <w:r>
                    <w:rPr>
                      <w:rFonts w:ascii="Helvetica"/>
                      <w:color w:val="808080"/>
                      <w:spacing w:val="17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pacing w:val="-1"/>
                      <w:sz w:val="30"/>
                    </w:rPr>
                    <w:t>live/wor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k</w:t>
                    <w:tab/>
                  </w:r>
                  <w:r>
                    <w:rPr>
                      <w:rFonts w:ascii="Helvetica"/>
                      <w:color w:val="B3B3B3"/>
                      <w:position w:val="-10"/>
                      <w:sz w:val="25"/>
                    </w:rPr>
                    <w:t>Growth</w:t>
                  </w:r>
                  <w:r>
                    <w:rPr>
                      <w:rFonts w:ascii="Helvetica"/>
                      <w:sz w:val="25"/>
                    </w:rPr>
                  </w:r>
                </w:p>
                <w:p>
                  <w:pPr>
                    <w:pStyle w:val="BodyText"/>
                    <w:tabs>
                      <w:tab w:pos="16042" w:val="left" w:leader="none"/>
                      <w:tab w:pos="18296" w:val="left" w:leader="none"/>
                    </w:tabs>
                    <w:spacing w:line="345" w:lineRule="exact"/>
                    <w:ind w:left="7428" w:right="0"/>
                    <w:jc w:val="left"/>
                  </w:pPr>
                  <w:r>
                    <w:rPr>
                      <w:color w:val="FFFFFF"/>
                      <w:position w:val="-9"/>
                      <w:sz w:val="25"/>
                    </w:rPr>
                    <w:t>Power</w:t>
                    <w:tab/>
                  </w:r>
                  <w:r>
                    <w:rPr>
                      <w:color w:val="999999"/>
                    </w:rPr>
                    <w:t>Thinkin</w:t>
                  </w:r>
                  <w:r>
                    <w:rPr>
                      <w:color w:val="999999"/>
                      <w:spacing w:val="-169"/>
                    </w:rPr>
                    <w:t>g</w:t>
                  </w:r>
                  <w:r>
                    <w:rPr>
                      <w:color w:val="CCCCCC"/>
                    </w:rPr>
                    <w:t>Thinking</w:t>
                  </w:r>
                  <w:r>
                    <w:rPr>
                      <w:color w:val="CCCCCC"/>
                    </w:rPr>
                    <w:tab/>
                  </w:r>
                  <w:r>
                    <w:rPr>
                      <w:color w:val="999999"/>
                    </w:rPr>
                    <w:t>Feelin</w:t>
                  </w:r>
                  <w:r>
                    <w:rPr>
                      <w:color w:val="999999"/>
                      <w:spacing w:val="-169"/>
                    </w:rPr>
                    <w:t>g</w:t>
                  </w:r>
                  <w:r>
                    <w:rPr>
                      <w:color w:val="CCCCCC"/>
                    </w:rPr>
                    <w:t>Feeling</w:t>
                  </w:r>
                  <w:r>
                    <w:rPr/>
                  </w:r>
                </w:p>
                <w:p>
                  <w:pPr>
                    <w:tabs>
                      <w:tab w:pos="3136" w:val="left" w:leader="none"/>
                      <w:tab w:pos="7428" w:val="left" w:leader="none"/>
                    </w:tabs>
                    <w:spacing w:line="343" w:lineRule="exact" w:before="0"/>
                    <w:ind w:left="2035" w:right="0" w:firstLine="0"/>
                    <w:jc w:val="left"/>
                    <w:rPr>
                      <w:rFonts w:ascii="Helvetica" w:hAnsi="Helvetica" w:cs="Helvetica" w:eastAsia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TIE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sz w:val="35"/>
                    </w:rPr>
                    <w:t>R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TIER</w:t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Enthusiast/Prosumer/Pro</w:t>
                    <w:tab/>
                  </w:r>
                  <w:r>
                    <w:rPr>
                      <w:rFonts w:ascii="Helvetica"/>
                      <w:color w:val="B3B3B3"/>
                      <w:position w:val="-5"/>
                      <w:sz w:val="25"/>
                    </w:rPr>
                    <w:t>Social</w:t>
                  </w:r>
                  <w:r>
                    <w:rPr>
                      <w:rFonts w:ascii="Helvetica"/>
                      <w:sz w:val="25"/>
                    </w:rPr>
                  </w:r>
                </w:p>
                <w:p>
                  <w:pPr>
                    <w:tabs>
                      <w:tab w:pos="16042" w:val="left" w:leader="none"/>
                      <w:tab w:pos="17879" w:val="left" w:leader="none"/>
                    </w:tabs>
                    <w:spacing w:line="437" w:lineRule="exact" w:before="0"/>
                    <w:ind w:left="803" w:right="0" w:firstLine="0"/>
                    <w:jc w:val="lef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position w:val="-18"/>
                      <w:sz w:val="35"/>
                    </w:rPr>
                    <w:t>ARCHETYP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-18"/>
                      <w:sz w:val="35"/>
                    </w:rPr>
                    <w:t>E</w:t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position w:val="-19"/>
                      <w:sz w:val="35"/>
                    </w:rPr>
                    <w:t>ARCHETYP</w:t>
                  </w:r>
                  <w:r>
                    <w:rPr>
                      <w:rFonts w:ascii="Helvetica"/>
                      <w:b/>
                      <w:color w:val="CCCCCC"/>
                      <w:position w:val="-19"/>
                      <w:sz w:val="35"/>
                    </w:rPr>
                    <w:t>E</w:t>
                  </w:r>
                  <w:r>
                    <w:rPr>
                      <w:rFonts w:ascii="Helvetica"/>
                      <w:b/>
                      <w:color w:val="CCCCCC"/>
                      <w:spacing w:val="95"/>
                      <w:position w:val="-19"/>
                      <w:sz w:val="35"/>
                    </w:rPr>
                    <w:t> </w:t>
                  </w:r>
                  <w:r>
                    <w:rPr>
                      <w:rFonts w:ascii="Helvetica"/>
                      <w:color w:val="808080"/>
                      <w:spacing w:val="-1"/>
                      <w:position w:val="-19"/>
                      <w:sz w:val="30"/>
                    </w:rPr>
                    <w:t>Characte</w:t>
                  </w:r>
                  <w:r>
                    <w:rPr>
                      <w:rFonts w:ascii="Helvetica"/>
                      <w:color w:val="808080"/>
                      <w:position w:val="-19"/>
                      <w:sz w:val="30"/>
                    </w:rPr>
                    <w:t>r</w:t>
                  </w:r>
                  <w:r>
                    <w:rPr>
                      <w:rFonts w:ascii="Helvetica"/>
                      <w:color w:val="808080"/>
                      <w:spacing w:val="23"/>
                      <w:position w:val="-19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-19"/>
                      <w:sz w:val="30"/>
                    </w:rPr>
                    <w:t>model</w:t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Judgin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Judging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ab/>
                  </w:r>
                  <w:r>
                    <w:rPr>
                      <w:rFonts w:ascii="Helvetica"/>
                      <w:color w:val="999999"/>
                      <w:sz w:val="30"/>
                    </w:rPr>
                    <w:t>Perceivin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Perceiving</w:t>
                  </w:r>
                  <w:r>
                    <w:rPr>
                      <w:rFonts w:ascii="Helvetica"/>
                      <w:sz w:val="30"/>
                    </w:rPr>
                  </w:r>
                </w:p>
                <w:p>
                  <w:pPr>
                    <w:pStyle w:val="BodyText"/>
                    <w:tabs>
                      <w:tab w:pos="8609" w:val="left" w:leader="none"/>
                    </w:tabs>
                    <w:spacing w:line="317" w:lineRule="exact"/>
                    <w:ind w:left="7124" w:right="0"/>
                    <w:jc w:val="left"/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GOAL</w:t>
                  </w:r>
                  <w:r>
                    <w:rPr>
                      <w:rFonts w:ascii="Helvetica"/>
                      <w:b/>
                      <w:color w:val="808080"/>
                      <w:spacing w:val="-234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GOALS</w:t>
                    <w:tab/>
                  </w:r>
                  <w:r>
                    <w:rPr>
                      <w:color w:val="CCCCCC"/>
                      <w:position w:val="1"/>
                    </w:rPr>
                    <w:t>(Th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e</w:t>
                  </w:r>
                  <w:r>
                    <w:rPr>
                      <w:color w:val="CCCCCC"/>
                      <w:position w:val="1"/>
                    </w:rPr>
                    <w:t>(Th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e</w:t>
                  </w:r>
                  <w:r>
                    <w:rPr>
                      <w:color w:val="CCCCCC"/>
                      <w:spacing w:val="-1"/>
                      <w:position w:val="1"/>
                    </w:rPr>
                    <w:t>objective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objective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thi</w:t>
                  </w:r>
                  <w:r>
                    <w:rPr>
                      <w:color w:val="CCCCCC"/>
                      <w:spacing w:val="-14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thi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perso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n</w:t>
                  </w:r>
                  <w:r>
                    <w:rPr>
                      <w:color w:val="CCCCCC"/>
                      <w:spacing w:val="-1"/>
                      <w:position w:val="1"/>
                    </w:rPr>
                    <w:t>perso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n</w:t>
                  </w:r>
                  <w:r>
                    <w:rPr>
                      <w:color w:val="CCCCCC"/>
                      <w:spacing w:val="-1"/>
                      <w:position w:val="1"/>
                    </w:rPr>
                    <w:t>hope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hope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to</w:t>
                  </w:r>
                  <w:r>
                    <w:rPr>
                      <w:color w:val="CCCCCC"/>
                      <w:spacing w:val="-4"/>
                      <w:position w:val="1"/>
                    </w:rPr>
                    <w:t> </w:t>
                  </w:r>
                  <w:r>
                    <w:rPr>
                      <w:color w:val="CCCCCC"/>
                      <w:position w:val="1"/>
                    </w:rPr>
                    <w:t>t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o</w:t>
                  </w:r>
                  <w:r>
                    <w:rPr>
                      <w:color w:val="CCCCCC"/>
                      <w:spacing w:val="-1"/>
                      <w:position w:val="1"/>
                    </w:rPr>
                    <w:t>acheive</w:t>
                  </w:r>
                  <w:r>
                    <w:rPr>
                      <w:color w:val="CCCCCC"/>
                      <w:spacing w:val="-101"/>
                      <w:position w:val="1"/>
                    </w:rPr>
                    <w:t>)</w:t>
                  </w:r>
                  <w:r>
                    <w:rPr>
                      <w:color w:val="CCCCCC"/>
                      <w:spacing w:val="-1"/>
                      <w:position w:val="1"/>
                    </w:rPr>
                    <w:t>acheive)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2806" w:val="left" w:leader="none"/>
                      <w:tab w:pos="4824" w:val="left" w:leader="none"/>
                    </w:tabs>
                    <w:spacing w:line="230" w:lineRule="exact"/>
                    <w:ind w:left="789" w:right="0"/>
                    <w:jc w:val="left"/>
                  </w:pPr>
                  <w:r>
                    <w:rPr>
                      <w:color w:val="808080"/>
                    </w:rPr>
                    <w:t>Adjective</w:t>
                  </w:r>
                  <w:r>
                    <w:rPr>
                      <w:color w:val="808080"/>
                      <w:spacing w:val="13"/>
                    </w:rPr>
                    <w:t> </w:t>
                  </w:r>
                  <w:r>
                    <w:rPr>
                      <w:color w:val="808080"/>
                    </w:rPr>
                    <w:t>1</w:t>
                    <w:tab/>
                    <w:t>Adjective</w:t>
                  </w:r>
                  <w:r>
                    <w:rPr>
                      <w:color w:val="808080"/>
                      <w:spacing w:val="14"/>
                    </w:rPr>
                    <w:t> </w:t>
                  </w:r>
                  <w:r>
                    <w:rPr>
                      <w:color w:val="808080"/>
                    </w:rPr>
                    <w:t>2</w:t>
                    <w:tab/>
                    <w:t>Adjective</w:t>
                  </w:r>
                  <w:r>
                    <w:rPr>
                      <w:color w:val="808080"/>
                      <w:spacing w:val="14"/>
                    </w:rPr>
                    <w:t> </w:t>
                  </w:r>
                  <w:r>
                    <w:rPr>
                      <w:color w:val="808080"/>
                    </w:rPr>
                    <w:t>3</w:t>
                  </w:r>
                  <w:r>
                    <w:rPr/>
                  </w:r>
                </w:p>
                <w:p>
                  <w:pPr>
                    <w:tabs>
                      <w:tab w:pos="15888" w:val="left" w:leader="none"/>
                    </w:tabs>
                    <w:spacing w:line="416" w:lineRule="exact" w:before="0"/>
                    <w:ind w:left="7760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>Goal</w:t>
                  </w:r>
                  <w:r>
                    <w:rPr>
                      <w:rFonts w:ascii="Helvetica"/>
                      <w:color w:val="808080"/>
                      <w:spacing w:val="8"/>
                      <w:position w:val="15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>1</w:t>
                  </w: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TECHNOLOG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Y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TECHNOLOGY</w:t>
                  </w:r>
                  <w:r>
                    <w:rPr>
                      <w:rFonts w:ascii="Helvetica"/>
                      <w:sz w:val="35"/>
                    </w:rPr>
                  </w:r>
                </w:p>
                <w:p>
                  <w:pPr>
                    <w:pStyle w:val="BodyText"/>
                    <w:spacing w:line="270" w:lineRule="exact"/>
                    <w:ind w:right="3584"/>
                    <w:jc w:val="center"/>
                  </w:pPr>
                  <w:r>
                    <w:rPr>
                      <w:color w:val="808080"/>
                    </w:rPr>
                    <w:t>Goal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</w:rPr>
                    <w:t>2</w:t>
                  </w:r>
                  <w:r>
                    <w:rPr/>
                  </w:r>
                </w:p>
                <w:p>
                  <w:pPr>
                    <w:pStyle w:val="BodyText"/>
                    <w:spacing w:line="255" w:lineRule="exact"/>
                    <w:ind w:right="1983"/>
                    <w:jc w:val="right"/>
                  </w:pPr>
                  <w:r>
                    <w:rPr>
                      <w:color w:val="999999"/>
                    </w:rPr>
                    <w:t>I</w:t>
                  </w:r>
                  <w:r>
                    <w:rPr>
                      <w:color w:val="999999"/>
                      <w:spacing w:val="-184"/>
                    </w:rPr>
                    <w:t>T</w:t>
                  </w:r>
                  <w:r>
                    <w:rPr>
                      <w:color w:val="CCCCCC"/>
                    </w:rPr>
                    <w:t>IT</w:t>
                  </w:r>
                  <w:r>
                    <w:rPr>
                      <w:color w:val="CCCCCC"/>
                      <w:spacing w:val="14"/>
                    </w:rPr>
                    <w:t> </w:t>
                  </w:r>
                  <w:r>
                    <w:rPr>
                      <w:color w:val="999999"/>
                      <w:spacing w:val="-1"/>
                    </w:rPr>
                    <w:t>an</w:t>
                  </w:r>
                  <w:r>
                    <w:rPr>
                      <w:color w:val="999999"/>
                      <w:spacing w:val="-169"/>
                    </w:rPr>
                    <w:t>d</w:t>
                  </w:r>
                  <w:r>
                    <w:rPr>
                      <w:color w:val="CCCCCC"/>
                      <w:spacing w:val="-1"/>
                    </w:rPr>
                    <w:t>an</w:t>
                  </w:r>
                  <w:r>
                    <w:rPr>
                      <w:color w:val="CCCCCC"/>
                    </w:rPr>
                    <w:t>d</w:t>
                  </w:r>
                  <w:r>
                    <w:rPr>
                      <w:color w:val="CCCCCC"/>
                      <w:spacing w:val="15"/>
                    </w:rPr>
                    <w:t> </w:t>
                  </w:r>
                  <w:r>
                    <w:rPr>
                      <w:color w:val="999999"/>
                    </w:rPr>
                    <w:t>Interne</w:t>
                  </w:r>
                  <w:r>
                    <w:rPr>
                      <w:color w:val="999999"/>
                      <w:spacing w:val="-85"/>
                    </w:rPr>
                    <w:t>t</w:t>
                  </w:r>
                  <w:r>
                    <w:rPr>
                      <w:color w:val="CCCCCC"/>
                    </w:rPr>
                    <w:t>Internet</w:t>
                  </w:r>
                  <w:r>
                    <w:rPr/>
                  </w:r>
                </w:p>
                <w:p>
                  <w:pPr>
                    <w:tabs>
                      <w:tab w:pos="7760" w:val="left" w:leader="none"/>
                    </w:tabs>
                    <w:spacing w:line="371" w:lineRule="exact" w:before="0"/>
                    <w:ind w:left="883" w:right="0" w:firstLine="0"/>
                    <w:jc w:val="lef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b/>
                      <w:color w:val="808080"/>
                      <w:position w:val="-5"/>
                      <w:sz w:val="35"/>
                    </w:rPr>
                    <w:t>IMAGE</w:t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Goal</w:t>
                  </w:r>
                  <w:r>
                    <w:rPr>
                      <w:rFonts w:ascii="Helvetica"/>
                      <w:color w:val="808080"/>
                      <w:spacing w:val="8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3</w:t>
                  </w:r>
                  <w:r>
                    <w:rPr>
                      <w:rFonts w:ascii="Helvetica"/>
                      <w:sz w:val="30"/>
                    </w:rPr>
                  </w:r>
                </w:p>
                <w:p>
                  <w:pPr>
                    <w:pStyle w:val="BodyText"/>
                    <w:spacing w:line="280" w:lineRule="exact"/>
                    <w:ind w:right="2758"/>
                    <w:jc w:val="right"/>
                  </w:pPr>
                  <w:r>
                    <w:rPr>
                      <w:color w:val="999999"/>
                    </w:rPr>
                    <w:t>Softwar</w:t>
                  </w:r>
                  <w:r>
                    <w:rPr>
                      <w:color w:val="999999"/>
                      <w:spacing w:val="-169"/>
                    </w:rPr>
                    <w:t>e</w:t>
                  </w:r>
                  <w:r>
                    <w:rPr>
                      <w:color w:val="CCCCCC"/>
                    </w:rPr>
                    <w:t>Software</w:t>
                  </w:r>
                  <w:r>
                    <w:rPr/>
                  </w:r>
                </w:p>
                <w:p>
                  <w:pPr>
                    <w:tabs>
                      <w:tab w:pos="10125" w:val="left" w:leader="none"/>
                    </w:tabs>
                    <w:spacing w:line="362" w:lineRule="exact" w:before="0"/>
                    <w:ind w:left="7124" w:right="0" w:firstLine="0"/>
                    <w:jc w:val="lef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 w:hAnsi="Helvetica" w:cs="Helvetica" w:eastAsia="Helvetica"/>
                      <w:b/>
                      <w:bCs/>
                      <w:color w:val="808080"/>
                      <w:position w:val="-1"/>
                      <w:sz w:val="35"/>
                      <w:szCs w:val="35"/>
                    </w:rPr>
                    <w:t>FRUSTRATION</w:t>
                  </w:r>
                  <w:r>
                    <w:rPr>
                      <w:rFonts w:ascii="Helvetica" w:hAnsi="Helvetica" w:cs="Helvetica" w:eastAsia="Helvetica"/>
                      <w:b/>
                      <w:bCs/>
                      <w:color w:val="808080"/>
                      <w:spacing w:val="-236"/>
                      <w:position w:val="-1"/>
                      <w:sz w:val="35"/>
                      <w:szCs w:val="35"/>
                    </w:rPr>
                    <w:t>S</w:t>
                  </w:r>
                  <w:r>
                    <w:rPr>
                      <w:rFonts w:ascii="Helvetica" w:hAnsi="Helvetica" w:cs="Helvetica" w:eastAsia="Helvetica"/>
                      <w:b/>
                      <w:bCs/>
                      <w:color w:val="CCCCCC"/>
                      <w:position w:val="-2"/>
                      <w:sz w:val="35"/>
                      <w:szCs w:val="35"/>
                    </w:rPr>
                    <w:t>FRUSTRATIONS</w:t>
                    <w:tab/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(Th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(Th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pai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n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pai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n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point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52"/>
                      <w:sz w:val="30"/>
                      <w:szCs w:val="30"/>
                    </w:rPr>
                    <w:t>s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point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52"/>
                      <w:sz w:val="30"/>
                      <w:szCs w:val="30"/>
                    </w:rPr>
                    <w:t>s</w:t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they’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d</w:t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they’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d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lik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24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lik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to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color w:val="CCCCCC"/>
                      <w:sz w:val="30"/>
                      <w:szCs w:val="30"/>
                    </w:rPr>
                    <w:t>t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69"/>
                      <w:sz w:val="30"/>
                      <w:szCs w:val="30"/>
                    </w:rPr>
                    <w:t>o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avoid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01"/>
                      <w:sz w:val="30"/>
                      <w:szCs w:val="30"/>
                    </w:rPr>
                    <w:t>)</w:t>
                  </w:r>
                  <w:r>
                    <w:rPr>
                      <w:rFonts w:ascii="Helvetica" w:hAnsi="Helvetica" w:cs="Helvetica" w:eastAsia="Helvetica"/>
                      <w:color w:val="CCCCCC"/>
                      <w:spacing w:val="-1"/>
                      <w:sz w:val="30"/>
                      <w:szCs w:val="30"/>
                    </w:rPr>
                    <w:t>avoid)</w:t>
                  </w:r>
                  <w:r>
                    <w:rPr>
                      <w:rFonts w:ascii="Helvetica" w:hAnsi="Helvetica" w:cs="Helvetica" w:eastAsia="Helvetica"/>
                      <w:sz w:val="30"/>
                      <w:szCs w:val="30"/>
                    </w:rPr>
                  </w:r>
                </w:p>
                <w:p>
                  <w:pPr>
                    <w:pStyle w:val="BodyText"/>
                    <w:tabs>
                      <w:tab w:pos="16042" w:val="left" w:leader="none"/>
                    </w:tabs>
                    <w:spacing w:line="467" w:lineRule="exact"/>
                    <w:ind w:left="7760" w:right="0"/>
                    <w:jc w:val="left"/>
                  </w:pPr>
                  <w:r>
                    <w:rPr>
                      <w:color w:val="808080"/>
                      <w:position w:val="-13"/>
                    </w:rPr>
                    <w:t>Frustration</w:t>
                  </w:r>
                  <w:r>
                    <w:rPr>
                      <w:color w:val="808080"/>
                      <w:spacing w:val="15"/>
                      <w:position w:val="-13"/>
                    </w:rPr>
                    <w:t> </w:t>
                  </w:r>
                  <w:r>
                    <w:rPr>
                      <w:color w:val="808080"/>
                      <w:position w:val="-13"/>
                    </w:rPr>
                    <w:t>1</w:t>
                    <w:tab/>
                  </w:r>
                  <w:r>
                    <w:rPr>
                      <w:color w:val="999999"/>
                    </w:rPr>
                    <w:t>Mobil</w:t>
                  </w:r>
                  <w:r>
                    <w:rPr>
                      <w:color w:val="999999"/>
                      <w:spacing w:val="-169"/>
                    </w:rPr>
                    <w:t>e</w:t>
                  </w:r>
                  <w:r>
                    <w:rPr>
                      <w:color w:val="CCCCCC"/>
                    </w:rPr>
                    <w:t>Mobile</w:t>
                  </w:r>
                  <w:r>
                    <w:rPr>
                      <w:color w:val="CCCCCC"/>
                      <w:spacing w:val="28"/>
                    </w:rPr>
                    <w:t> </w:t>
                  </w:r>
                  <w:r>
                    <w:rPr>
                      <w:color w:val="999999"/>
                    </w:rPr>
                    <w:t>App</w:t>
                  </w:r>
                  <w:r>
                    <w:rPr>
                      <w:color w:val="999999"/>
                      <w:spacing w:val="-152"/>
                    </w:rPr>
                    <w:t>s</w:t>
                  </w:r>
                  <w:r>
                    <w:rPr>
                      <w:color w:val="CCCCCC"/>
                    </w:rPr>
                    <w:t>Apps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16042" w:val="left" w:leader="none"/>
                    </w:tabs>
                    <w:spacing w:line="250" w:lineRule="exact" w:before="122"/>
                    <w:ind w:left="7760" w:right="0"/>
                    <w:jc w:val="left"/>
                  </w:pPr>
                  <w:r>
                    <w:rPr>
                      <w:color w:val="808080"/>
                      <w:position w:val="6"/>
                    </w:rPr>
                    <w:t>Frustration</w:t>
                  </w:r>
                  <w:r>
                    <w:rPr>
                      <w:color w:val="808080"/>
                      <w:spacing w:val="15"/>
                      <w:position w:val="6"/>
                    </w:rPr>
                    <w:t> </w:t>
                  </w:r>
                  <w:r>
                    <w:rPr>
                      <w:color w:val="808080"/>
                      <w:position w:val="6"/>
                    </w:rPr>
                    <w:t>2</w:t>
                    <w:tab/>
                  </w:r>
                  <w:r>
                    <w:rPr>
                      <w:color w:val="999999"/>
                    </w:rPr>
                    <w:t>Socia</w:t>
                  </w:r>
                  <w:r>
                    <w:rPr>
                      <w:color w:val="999999"/>
                      <w:spacing w:val="-68"/>
                    </w:rPr>
                    <w:t>l</w:t>
                  </w:r>
                  <w:r>
                    <w:rPr>
                      <w:color w:val="CCCCCC"/>
                    </w:rPr>
                    <w:t>Social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99999"/>
                      <w:spacing w:val="-1"/>
                    </w:rPr>
                    <w:t>Network</w:t>
                  </w:r>
                  <w:r>
                    <w:rPr>
                      <w:color w:val="999999"/>
                      <w:spacing w:val="-152"/>
                    </w:rPr>
                    <w:t>s</w:t>
                  </w:r>
                  <w:r>
                    <w:rPr>
                      <w:color w:val="CCCCCC"/>
                      <w:spacing w:val="-1"/>
                    </w:rPr>
                    <w:t>Networks</w:t>
                  </w:r>
                  <w:r>
                    <w:rPr/>
                  </w:r>
                </w:p>
                <w:p>
                  <w:pPr>
                    <w:tabs>
                      <w:tab w:pos="7760" w:val="left" w:leader="none"/>
                    </w:tabs>
                    <w:spacing w:line="978" w:lineRule="exact" w:before="0"/>
                    <w:ind w:left="1907" w:right="0" w:firstLine="0"/>
                    <w:jc w:val="left"/>
                    <w:rPr>
                      <w:rFonts w:ascii="Helvetica" w:hAnsi="Helvetica" w:cs="Helvetica" w:eastAsia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color w:val="E6E6E6"/>
                      <w:w w:val="95"/>
                      <w:position w:val="-26"/>
                      <w:sz w:val="101"/>
                    </w:rPr>
                    <w:t>IMAGE</w:t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Frustration</w:t>
                  </w:r>
                  <w:r>
                    <w:rPr>
                      <w:rFonts w:ascii="Helvetica"/>
                      <w:color w:val="808080"/>
                      <w:spacing w:val="15"/>
                      <w:sz w:val="30"/>
                    </w:rPr>
                    <w:t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3</w:t>
                  </w:r>
                  <w:r>
                    <w:rPr>
                      <w:rFonts w:ascii="Helvetica"/>
                      <w:sz w:val="30"/>
                    </w:rPr>
                  </w:r>
                </w:p>
                <w:p>
                  <w:pPr>
                    <w:tabs>
                      <w:tab w:pos="7428" w:val="left" w:leader="none"/>
                      <w:tab w:pos="15888" w:val="left" w:leader="none"/>
                    </w:tabs>
                    <w:spacing w:line="613" w:lineRule="exact" w:before="0"/>
                    <w:ind w:left="1991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(235</w:t>
                  </w:r>
                  <w:r>
                    <w:rPr>
                      <w:rFonts w:ascii="Helvetica"/>
                      <w:color w:val="E6E6E6"/>
                      <w:spacing w:val="14"/>
                      <w:position w:val="10"/>
                      <w:sz w:val="50"/>
                    </w:rPr>
                    <w:t> </w:t>
                  </w: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x</w:t>
                  </w:r>
                  <w:r>
                    <w:rPr>
                      <w:rFonts w:ascii="Helvetica"/>
                      <w:color w:val="E6E6E6"/>
                      <w:spacing w:val="15"/>
                      <w:position w:val="10"/>
                      <w:sz w:val="50"/>
                    </w:rPr>
                    <w:t> </w:t>
                  </w:r>
                  <w:r>
                    <w:rPr>
                      <w:rFonts w:ascii="Helvetica"/>
                      <w:color w:val="E6E6E6"/>
                      <w:spacing w:val="-1"/>
                      <w:position w:val="10"/>
                      <w:sz w:val="50"/>
                    </w:rPr>
                    <w:t>205px</w:t>
                  </w: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)</w:t>
                    <w:tab/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sz w:val="35"/>
                    </w:rPr>
                    <w:t>BI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O</w:t>
                    <w:tab/>
                  </w: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BRAND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sz w:val="35"/>
                    </w:rPr>
                    <w:t>BRANDS</w:t>
                  </w:r>
                  <w:r>
                    <w:rPr>
                      <w:rFonts w:ascii="Helvetica"/>
                      <w:sz w:val="35"/>
                    </w:rPr>
                  </w:r>
                </w:p>
                <w:p>
                  <w:pPr>
                    <w:pStyle w:val="BodyText"/>
                    <w:tabs>
                      <w:tab w:pos="15889" w:val="left" w:leader="none"/>
                    </w:tabs>
                    <w:spacing w:line="251" w:lineRule="auto" w:before="347"/>
                    <w:ind w:left="7428" w:right="740"/>
                    <w:jc w:val="left"/>
                  </w:pP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7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paragraph</w:t>
                  </w:r>
                  <w:r>
                    <w:rPr>
                      <w:color w:val="808080"/>
                      <w:spacing w:val="9"/>
                    </w:rPr>
                    <w:t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7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describe</w:t>
                  </w:r>
                  <w:r>
                    <w:rPr>
                      <w:color w:val="808080"/>
                      <w:spacing w:val="9"/>
                    </w:rPr>
                    <w:t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user</w:t>
                  </w:r>
                  <w:r>
                    <w:rPr>
                      <w:color w:val="808080"/>
                      <w:spacing w:val="9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journey.</w:t>
                  </w:r>
                  <w:r>
                    <w:rPr>
                      <w:color w:val="808080"/>
                    </w:rPr>
                    <w:t> </w:t>
                  </w:r>
                  <w:r>
                    <w:rPr>
                      <w:color w:val="808080"/>
                      <w:spacing w:val="17"/>
                    </w:rPr>
                    <w:t> </w:t>
                  </w:r>
                  <w:r>
                    <w:rPr>
                      <w:color w:val="808080"/>
                    </w:rPr>
                    <w:t>Should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include</w:t>
                    <w:tab/>
                  </w:r>
                  <w:r>
                    <w:rPr>
                      <w:color w:val="CCCCCC"/>
                    </w:rPr>
                    <w:t>(A</w:t>
                  </w:r>
                  <w:r>
                    <w:rPr>
                      <w:color w:val="CCCCCC"/>
                      <w:spacing w:val="10"/>
                    </w:rPr>
                    <w:t> </w:t>
                  </w:r>
                  <w:r>
                    <w:rPr>
                      <w:color w:val="CCCCCC"/>
                    </w:rPr>
                    <w:t>collection</w:t>
                  </w:r>
                  <w:r>
                    <w:rPr>
                      <w:color w:val="CCCCCC"/>
                      <w:spacing w:val="10"/>
                    </w:rPr>
                    <w:t> </w:t>
                  </w:r>
                  <w:r>
                    <w:rPr>
                      <w:color w:val="CCCCCC"/>
                      <w:spacing w:val="-1"/>
                    </w:rPr>
                    <w:t>of</w:t>
                  </w:r>
                  <w:r>
                    <w:rPr>
                      <w:color w:val="CCCCCC"/>
                      <w:spacing w:val="10"/>
                    </w:rPr>
                    <w:t> </w:t>
                  </w:r>
                  <w:r>
                    <w:rPr>
                      <w:color w:val="CCCCCC"/>
                      <w:spacing w:val="-1"/>
                    </w:rPr>
                    <w:t>greyscale</w:t>
                  </w:r>
                  <w:r>
                    <w:rPr>
                      <w:color w:val="CCCCCC"/>
                      <w:spacing w:val="26"/>
                      <w:w w:val="101"/>
                    </w:rPr>
                    <w:t> </w:t>
                  </w:r>
                  <w:r>
                    <w:rPr>
                      <w:color w:val="808080"/>
                    </w:rPr>
                    <w:t>some</w:t>
                  </w:r>
                  <w:r>
                    <w:rPr>
                      <w:color w:val="808080"/>
                      <w:spacing w:val="7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background</w:t>
                  </w:r>
                  <w:r>
                    <w:rPr>
                      <w:color w:val="808080"/>
                      <w:spacing w:val="9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leading</w:t>
                  </w:r>
                  <w:r>
                    <w:rPr>
                      <w:color w:val="808080"/>
                      <w:spacing w:val="9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up</w:t>
                  </w:r>
                  <w:r>
                    <w:rPr>
                      <w:color w:val="808080"/>
                      <w:spacing w:val="7"/>
                    </w:rPr>
                    <w:t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</w:rPr>
                    <w:t>current</w:t>
                  </w:r>
                  <w:r>
                    <w:rPr>
                      <w:color w:val="808080"/>
                      <w:spacing w:val="7"/>
                    </w:rPr>
                    <w:t> </w:t>
                  </w:r>
                  <w:r>
                    <w:rPr>
                      <w:color w:val="808080"/>
                      <w:spacing w:val="-1"/>
                    </w:rPr>
                    <w:t>use</w:t>
                  </w:r>
                  <w:r>
                    <w:rPr>
                      <w:color w:val="808080"/>
                      <w:spacing w:val="8"/>
                    </w:rPr>
                    <w:t> </w:t>
                  </w:r>
                  <w:r>
                    <w:rPr>
                      <w:color w:val="808080"/>
                    </w:rPr>
                    <w:t>case.</w:t>
                    <w:tab/>
                  </w:r>
                  <w:r>
                    <w:rPr>
                      <w:color w:val="CCCCCC"/>
                      <w:spacing w:val="-1"/>
                    </w:rPr>
                    <w:t>brand</w:t>
                  </w:r>
                  <w:r>
                    <w:rPr>
                      <w:color w:val="CCCCCC"/>
                      <w:spacing w:val="17"/>
                    </w:rPr>
                    <w:t> </w:t>
                  </w:r>
                  <w:r>
                    <w:rPr>
                      <w:color w:val="CCCCCC"/>
                      <w:spacing w:val="-1"/>
                    </w:rPr>
                    <w:t>logos</w:t>
                  </w:r>
                  <w:r>
                    <w:rPr>
                      <w:color w:val="CCCCCC"/>
                      <w:spacing w:val="17"/>
                    </w:rPr>
                    <w:t> </w:t>
                  </w:r>
                  <w:r>
                    <w:rPr>
                      <w:color w:val="CCCCCC"/>
                    </w:rPr>
                    <w:t>representing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/>
                    <w:ind w:right="672"/>
                    <w:jc w:val="right"/>
                  </w:pPr>
                  <w:r>
                    <w:rPr>
                      <w:color w:val="CCCCCC"/>
                    </w:rPr>
                    <w:t>the</w:t>
                  </w:r>
                  <w:r>
                    <w:rPr>
                      <w:color w:val="CCCCCC"/>
                      <w:spacing w:val="10"/>
                    </w:rPr>
                    <w:t> </w:t>
                  </w:r>
                  <w:r>
                    <w:rPr>
                      <w:color w:val="CCCCCC"/>
                      <w:spacing w:val="-1"/>
                    </w:rPr>
                    <w:t>users</w:t>
                  </w:r>
                  <w:r>
                    <w:rPr>
                      <w:color w:val="CCCCCC"/>
                      <w:spacing w:val="12"/>
                    </w:rPr>
                    <w:t> </w:t>
                  </w:r>
                  <w:r>
                    <w:rPr>
                      <w:color w:val="CCCCCC"/>
                    </w:rPr>
                    <w:t>favorite</w:t>
                  </w:r>
                  <w:r>
                    <w:rPr>
                      <w:color w:val="CCCCCC"/>
                      <w:spacing w:val="10"/>
                    </w:rPr>
                    <w:t> </w:t>
                  </w:r>
                  <w:r>
                    <w:rPr>
                      <w:color w:val="CCCCCC"/>
                      <w:spacing w:val="-1"/>
                    </w:rPr>
                    <w:t>brands)</w:t>
                  </w:r>
                  <w:r>
                    <w:rPr/>
                  </w:r>
                </w:p>
                <w:p>
                  <w:pPr>
                    <w:spacing w:line="240" w:lineRule="auto" w:before="6"/>
                    <w:rPr>
                      <w:rFonts w:ascii="Myriad Pro" w:hAnsi="Myriad Pro" w:cs="Myriad Pro" w:eastAsia="Myriad Pro"/>
                      <w:i/>
                      <w:sz w:val="44"/>
                      <w:szCs w:val="44"/>
                    </w:rPr>
                  </w:pPr>
                </w:p>
                <w:p>
                  <w:pPr>
                    <w:spacing w:line="249" w:lineRule="auto" w:before="0"/>
                    <w:ind w:left="1310" w:right="14211" w:firstLine="628"/>
                    <w:jc w:val="left"/>
                    <w:rPr>
                      <w:rFonts w:ascii="Arial" w:hAnsi="Arial" w:cs="Arial" w:eastAsia="Arial"/>
                      <w:sz w:val="38"/>
                      <w:szCs w:val="38"/>
                    </w:rPr>
                  </w:pPr>
                  <w:r>
                    <w:rPr>
                      <w:rFonts w:ascii="Arial" w:hAnsi="Arial" w:cs="Arial" w:eastAsia="Arial"/>
                      <w:i/>
                      <w:color w:val="FFFFFF"/>
                      <w:spacing w:val="-3"/>
                      <w:w w:val="95"/>
                      <w:sz w:val="38"/>
                      <w:szCs w:val="38"/>
                    </w:rPr>
                    <w:t>“Personal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14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quotation”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27"/>
                      <w:w w:val="10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(Should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50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1"/>
                      <w:w w:val="95"/>
                      <w:sz w:val="38"/>
                      <w:szCs w:val="38"/>
                    </w:rPr>
                    <w:t>captur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e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49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the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49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essence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28"/>
                      <w:w w:val="89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of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32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this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31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person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14"/>
                      <w:w w:val="95"/>
                      <w:sz w:val="38"/>
                      <w:szCs w:val="38"/>
                    </w:rPr>
                    <w:t>a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29"/>
                      <w:w w:val="95"/>
                      <w:sz w:val="38"/>
                      <w:szCs w:val="38"/>
                    </w:rPr>
                    <w:t>’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s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-31"/>
                      <w:w w:val="95"/>
                      <w:sz w:val="38"/>
                      <w:szCs w:val="38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personali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spacing w:val="2"/>
                      <w:w w:val="95"/>
                      <w:sz w:val="38"/>
                      <w:szCs w:val="38"/>
                    </w:rPr>
                    <w:t>t</w:t>
                  </w:r>
                  <w:r>
                    <w:rPr>
                      <w:rFonts w:ascii="Arial" w:hAnsi="Arial" w:cs="Arial" w:eastAsia="Arial"/>
                      <w:i/>
                      <w:color w:val="FFFFFF"/>
                      <w:w w:val="95"/>
                      <w:sz w:val="38"/>
                      <w:szCs w:val="38"/>
                    </w:rPr>
                    <w:t>y)</w:t>
                  </w:r>
                  <w:r>
                    <w:rPr>
                      <w:rFonts w:ascii="Arial" w:hAnsi="Arial" w:cs="Arial" w:eastAsia="Arial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98.807999pt;width:1000pt;height:673.2pt;mso-position-horizontal-relative:page;mso-position-vertical-relative:page;z-index:-7192" coordorigin="0,1976" coordsize="20000,13464">
            <v:shape style="position:absolute;left:0;top:1976;width:20000;height:13464" coordorigin="0,1976" coordsize="20000,13464" path="m0,15440l20000,15440,20000,1976,0,1976,0,1544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0pt;width:1000pt;height:119.35pt;mso-position-horizontal-relative:page;mso-position-vertical-relative:page;z-index:1672" coordorigin="0,0" coordsize="20000,2387">
            <v:group style="position:absolute;left:0;top:0;width:20000;height:1977" coordorigin="0,0" coordsize="20000,1977">
              <v:shape style="position:absolute;left:0;top:0;width:20000;height:1977" coordorigin="0,0" coordsize="20000,1977" path="m20000,1976l0,1976,0,0,20000,0,20000,1976xe" filled="true" fillcolor="#03a9f4" stroked="false">
                <v:path arrowok="t"/>
                <v:fill type="solid"/>
              </v:shape>
              <v:shape style="position:absolute;left:18082;top:290;width:1343;height:1064" type="#_x0000_t75" stroked="false">
                <v:imagedata r:id="rId7" o:title=""/>
              </v:shape>
              <v:shape style="position:absolute;left:0;top:0;width:20000;height:2387" type="#_x0000_t202" filled="false" stroked="false">
                <v:textbox inset="0,0,0,0">
                  <w:txbxContent>
                    <w:p>
                      <w:pPr>
                        <w:spacing w:line="2328" w:lineRule="exact" w:before="58"/>
                        <w:ind w:left="479" w:right="0" w:firstLine="0"/>
                        <w:jc w:val="left"/>
                        <w:rPr>
                          <w:rFonts w:ascii="Helvetica" w:hAnsi="Helvetica" w:cs="Helvetica" w:eastAsia="Helvetica"/>
                          <w:sz w:val="202"/>
                          <w:szCs w:val="202"/>
                        </w:rPr>
                      </w:pPr>
                      <w:r>
                        <w:rPr>
                          <w:rFonts w:ascii="Helvetica"/>
                          <w:b/>
                          <w:color w:val="FFFFFF"/>
                          <w:spacing w:val="-1"/>
                          <w:sz w:val="202"/>
                        </w:rPr>
                        <w:t>Karl</w:t>
                      </w:r>
                      <w:r>
                        <w:rPr>
                          <w:rFonts w:ascii="Helvetica"/>
                          <w:sz w:val="20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before="221"/>
        <w:ind w:left="6255" w:right="10768" w:firstLine="0"/>
        <w:jc w:val="center"/>
        <w:rPr>
          <w:rFonts w:ascii="Helvetica" w:hAnsi="Helvetica" w:cs="Helvetica" w:eastAsia="Helvetica"/>
          <w:sz w:val="35"/>
          <w:szCs w:val="35"/>
        </w:rPr>
      </w:pPr>
      <w:r>
        <w:rPr/>
        <w:pict>
          <v:shape style="position:absolute;margin-left:356.223999pt;margin-top:2.881801pt;width:409pt;height:242.45pt;mso-position-horizontal-relative:page;mso-position-vertical-relative:paragraph;z-index:-7672" type="#_x0000_t202" filled="false" stroked="false">
            <v:textbox inset="0,0,0,0">
              <w:txbxContent>
                <w:p>
                  <w:pPr>
                    <w:spacing w:before="163"/>
                    <w:ind w:left="303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BIO</w:t>
                  </w:r>
                  <w:r>
                    <w:rPr>
                      <w:rFonts w:ascii="Helvetica"/>
                      <w:sz w:val="3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93.4552pt;margin-top:10.926901pt;width:110.1pt;height:28.55pt;mso-position-horizontal-relative:page;mso-position-vertical-relative:paragraph;z-index:1696" coordorigin="15869,219" coordsize="2202,571">
            <v:shape style="position:absolute;left:15869;top:219;width:2202;height:571" coordorigin="15869,219" coordsize="2202,571" path="m17523,364l17452,369,17374,387,17303,425,17251,487,17234,545,17231,580,17233,598,17261,665,17318,722,17376,755,17446,778,17524,789,17551,789,17578,788,17655,777,17723,753,17781,719,17822,680,17534,680,17508,677,17443,651,17402,607,17393,570,17395,552,17440,492,17505,466,17560,460,17830,460,17829,458,17817,441,17764,371,17595,371,17587,369,17576,367,17561,366,17544,364,17523,364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7830,460l17560,460,17586,463,17610,469,17668,502,17701,570,17701,571,17699,589,17654,648,17589,675,17534,680,17822,680,17853,627,17863,573,17862,553,17859,532,17854,513,17847,494,17839,475,17830,460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7647,219l17451,219,17595,371,17764,371,17647,219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6840,373l16675,373,16675,603,16693,679,16743,738,16802,769,16877,786,16905,789,16938,788,17025,777,17093,754,17144,721,17175,682,16940,682,16909,678,16852,642,16840,609,16840,373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6340,219l16134,219,16193,285,15869,771,16055,771,16109,679,16647,679,16575,572,16173,572,16283,387,16452,387,16340,219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6647,679l16460,679,16516,771,16708,771,16647,679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7194,373l17030,373,17030,603,17027,620,16968,677,16940,682,17175,682,17194,609,17194,373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6452,387l16283,387,16395,572,16575,572,16452,387xe" filled="true" fillcolor="#cccccc" stroked="false">
              <v:path arrowok="t"/>
              <v:fill type="solid"/>
            </v:shape>
            <v:shape style="position:absolute;left:15869;top:219;width:2202;height:571" coordorigin="15869,219" coordsize="2202,571" path="m18071,373l17906,373,17906,771,18071,771,18071,373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18.394226pt;margin-top:-1.933699pt;width:51.15pt;height:61.35pt;mso-position-horizontal-relative:page;mso-position-vertical-relative:paragraph;z-index:1864" coordorigin="18368,-39" coordsize="1023,1227">
            <v:shape style="position:absolute;left:18368;top:-39;width:1023;height:1227" coordorigin="18368,-39" coordsize="1023,1227" path="m18987,-39l18368,574,18987,1188,19217,960,19184,959,19152,954,19090,939,19033,915,18980,882,18934,843,18894,796,18861,744,18837,687,18822,626,18817,564,18816,560,18818,530,18827,469,18845,412,18888,334,18946,268,19018,216,19100,180,19160,167,19191,164,18987,-39xe" filled="true" fillcolor="#cccccc" stroked="false">
              <v:path arrowok="t"/>
              <v:fill type="solid"/>
            </v:shape>
            <v:shape style="position:absolute;left:18368;top:-39;width:1023;height:1227" coordorigin="18368,-39" coordsize="1023,1227" path="m19218,392l19152,405,19098,442,19061,496,19048,560,19048,564,19050,587,19072,648,19116,696,19175,725,19221,731,19244,729,19306,707,19355,664,19384,605,19390,560,19388,537,19366,475,19323,427,19264,398,19218,392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Helvetica"/>
          <w:b/>
          <w:color w:val="03A9F4"/>
          <w:spacing w:val="-1"/>
          <w:sz w:val="35"/>
        </w:rPr>
        <w:t>BIO</w:t>
      </w:r>
      <w:r>
        <w:rPr>
          <w:rFonts w:ascii="Helvetica"/>
          <w:sz w:val="35"/>
        </w:rPr>
      </w:r>
    </w:p>
    <w:p>
      <w:pPr>
        <w:spacing w:line="240" w:lineRule="auto" w:before="7"/>
        <w:rPr>
          <w:rFonts w:ascii="Helvetica" w:hAnsi="Helvetica" w:cs="Helvetica" w:eastAsia="Helvetica"/>
          <w:b/>
          <w:bCs/>
          <w:sz w:val="23"/>
          <w:szCs w:val="23"/>
        </w:rPr>
      </w:pPr>
    </w:p>
    <w:p>
      <w:pPr>
        <w:pStyle w:val="BodyText"/>
        <w:spacing w:line="251" w:lineRule="auto" w:before="66"/>
        <w:ind w:left="7428" w:right="4492"/>
        <w:jc w:val="left"/>
      </w:pPr>
      <w:r>
        <w:rPr/>
        <w:pict>
          <v:shape style="position:absolute;margin-left:29.041pt;margin-top:57.967083pt;width:296.75pt;height:141.450pt;mso-position-horizontal-relative:page;mso-position-vertical-relative:paragraph;z-index:-7624" type="#_x0000_t202" filled="false" stroked="false">
            <v:textbox inset="0,0,0,0">
              <w:txbxContent>
                <w:p>
                  <w:pPr>
                    <w:spacing w:line="319" w:lineRule="exact" w:before="230"/>
                    <w:ind w:left="303" w:right="0" w:firstLine="0"/>
                    <w:jc w:val="left"/>
                    <w:rPr>
                      <w:rFonts w:ascii="Helvetica" w:hAnsi="Helvetica" w:cs="Helvetica" w:eastAsia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QUOTE</w:t>
                  </w:r>
                  <w:r>
                    <w:rPr>
                      <w:rFonts w:ascii="Helvetica"/>
                      <w:sz w:val="35"/>
                    </w:rPr>
                  </w:r>
                </w:p>
                <w:p>
                  <w:pPr>
                    <w:spacing w:line="147" w:lineRule="auto" w:before="274"/>
                    <w:ind w:left="1456" w:right="699" w:hanging="756"/>
                    <w:jc w:val="left"/>
                    <w:rPr>
                      <w:rFonts w:ascii="Calibri" w:hAnsi="Calibri" w:cs="Calibri" w:eastAsia="Calibri"/>
                      <w:sz w:val="101"/>
                      <w:szCs w:val="101"/>
                    </w:rPr>
                  </w:pPr>
                  <w:r>
                    <w:rPr>
                      <w:rFonts w:ascii="Calibri"/>
                      <w:b/>
                      <w:color w:val="FFFFFF"/>
                      <w:sz w:val="101"/>
                    </w:rPr>
                    <w:t>PERSONAL</w:t>
                  </w:r>
                  <w:r>
                    <w:rPr>
                      <w:rFonts w:ascii="Calibri"/>
                      <w:b/>
                      <w:color w:val="FFFFFF"/>
                      <w:w w:val="101"/>
                      <w:sz w:val="101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pacing w:val="-6"/>
                      <w:sz w:val="101"/>
                    </w:rPr>
                    <w:t>QUOTE</w:t>
                  </w:r>
                  <w:r>
                    <w:rPr>
                      <w:rFonts w:ascii="Calibri"/>
                      <w:sz w:val="10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1.740967pt;margin-top:24.744738pt;width:170.708824pt;height:51.796014pt;mso-position-horizontal-relative:page;mso-position-vertical-relative:paragraph;z-index:1576" type="#_x0000_t75" stroked="false">
            <v:imagedata r:id="rId8" o:title=""/>
          </v:shape>
        </w:pict>
      </w:r>
      <w:r>
        <w:rPr>
          <w:color w:val="808080"/>
        </w:rPr>
        <w:t>Software</w:t>
      </w:r>
      <w:r>
        <w:rPr>
          <w:color w:val="808080"/>
          <w:spacing w:val="11"/>
        </w:rPr>
        <w:t> </w:t>
      </w:r>
      <w:r>
        <w:rPr>
          <w:color w:val="808080"/>
          <w:spacing w:val="-1"/>
        </w:rPr>
        <w:t>programmer;</w:t>
      </w:r>
      <w:r>
        <w:rPr>
          <w:color w:val="808080"/>
          <w:spacing w:val="13"/>
        </w:rPr>
        <w:t> </w:t>
      </w:r>
      <w:r>
        <w:rPr>
          <w:color w:val="808080"/>
          <w:spacing w:val="-1"/>
        </w:rPr>
        <w:t>analytical;</w:t>
      </w:r>
      <w:r>
        <w:rPr>
          <w:color w:val="808080"/>
          <w:spacing w:val="13"/>
        </w:rPr>
        <w:t> </w:t>
      </w:r>
      <w:r>
        <w:rPr>
          <w:color w:val="808080"/>
          <w:spacing w:val="-1"/>
        </w:rPr>
        <w:t>likes</w:t>
      </w:r>
      <w:r>
        <w:rPr>
          <w:color w:val="808080"/>
          <w:spacing w:val="13"/>
        </w:rPr>
        <w:t> </w:t>
      </w:r>
      <w:r>
        <w:rPr>
          <w:color w:val="808080"/>
        </w:rPr>
        <w:t>to</w:t>
      </w:r>
      <w:r>
        <w:rPr>
          <w:color w:val="808080"/>
          <w:spacing w:val="12"/>
        </w:rPr>
        <w:t> </w:t>
      </w:r>
      <w:r>
        <w:rPr>
          <w:color w:val="808080"/>
          <w:spacing w:val="-1"/>
        </w:rPr>
        <w:t>experiment</w:t>
      </w:r>
      <w:r>
        <w:rPr>
          <w:color w:val="808080"/>
          <w:spacing w:val="13"/>
        </w:rPr>
        <w:t> </w:t>
      </w:r>
      <w:r>
        <w:rPr>
          <w:color w:val="808080"/>
          <w:spacing w:val="-1"/>
        </w:rPr>
        <w:t>with</w:t>
      </w:r>
      <w:r>
        <w:rPr>
          <w:color w:val="808080"/>
          <w:spacing w:val="24"/>
          <w:w w:val="101"/>
        </w:rPr>
        <w:t> </w:t>
      </w:r>
      <w:r>
        <w:rPr>
          <w:color w:val="808080"/>
          <w:spacing w:val="-1"/>
        </w:rPr>
        <w:t>new</w:t>
      </w:r>
      <w:r>
        <w:rPr>
          <w:color w:val="808080"/>
          <w:spacing w:val="7"/>
        </w:rPr>
        <w:t> </w:t>
      </w:r>
      <w:r>
        <w:rPr>
          <w:color w:val="808080"/>
        </w:rPr>
        <w:t>technology</w:t>
      </w:r>
      <w:r>
        <w:rPr>
          <w:color w:val="808080"/>
          <w:spacing w:val="7"/>
        </w:rPr>
        <w:t> </w:t>
      </w:r>
      <w:r>
        <w:rPr>
          <w:color w:val="808080"/>
        </w:rPr>
        <w:t>-</w:t>
      </w:r>
      <w:r>
        <w:rPr>
          <w:color w:val="808080"/>
          <w:spacing w:val="7"/>
        </w:rPr>
        <w:t> </w:t>
      </w:r>
      <w:r>
        <w:rPr>
          <w:color w:val="808080"/>
        </w:rPr>
        <w:t>mobile</w:t>
      </w:r>
      <w:r>
        <w:rPr>
          <w:color w:val="808080"/>
          <w:spacing w:val="8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apps</w:t>
      </w:r>
      <w:r>
        <w:rPr>
          <w:color w:val="808080"/>
          <w:spacing w:val="8"/>
        </w:rPr>
        <w:t> </w:t>
      </w:r>
      <w:r>
        <w:rPr>
          <w:color w:val="808080"/>
        </w:rPr>
        <w:t>-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e.g.</w:t>
      </w:r>
      <w:r>
        <w:rPr>
          <w:color w:val="808080"/>
          <w:spacing w:val="9"/>
        </w:rPr>
        <w:t> </w:t>
      </w:r>
      <w:r>
        <w:rPr>
          <w:color w:val="808080"/>
        </w:rPr>
        <w:t>Muse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Headset/</w:t>
      </w:r>
      <w:r>
        <w:rPr>
          <w:color w:val="808080"/>
          <w:spacing w:val="23"/>
          <w:w w:val="101"/>
        </w:rPr>
        <w:t> </w:t>
      </w:r>
      <w:r>
        <w:rPr>
          <w:color w:val="808080"/>
        </w:rPr>
        <w:t>companion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app</w:t>
      </w:r>
      <w:r>
        <w:rPr>
          <w:color w:val="808080"/>
          <w:spacing w:val="9"/>
        </w:rPr>
        <w:t> </w:t>
      </w:r>
      <w:r>
        <w:rPr>
          <w:color w:val="808080"/>
        </w:rPr>
        <w:t>-</w:t>
      </w:r>
      <w:r>
        <w:rPr>
          <w:color w:val="808080"/>
          <w:spacing w:val="9"/>
        </w:rPr>
        <w:t> </w:t>
      </w:r>
      <w:r>
        <w:rPr>
          <w:color w:val="808080"/>
          <w:spacing w:val="-1"/>
        </w:rPr>
        <w:t>especially</w:t>
      </w:r>
      <w:r>
        <w:rPr>
          <w:color w:val="808080"/>
          <w:spacing w:val="10"/>
        </w:rPr>
        <w:t> </w:t>
      </w:r>
      <w:r>
        <w:rPr>
          <w:color w:val="808080"/>
          <w:spacing w:val="-1"/>
        </w:rPr>
        <w:t>when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it</w:t>
      </w:r>
      <w:r>
        <w:rPr>
          <w:color w:val="808080"/>
          <w:spacing w:val="9"/>
        </w:rPr>
        <w:t> </w:t>
      </w:r>
      <w:r>
        <w:rPr>
          <w:color w:val="808080"/>
        </w:rPr>
        <w:t>replaces</w:t>
      </w:r>
      <w:r>
        <w:rPr>
          <w:color w:val="808080"/>
          <w:spacing w:val="9"/>
        </w:rPr>
        <w:t> </w:t>
      </w:r>
      <w:r>
        <w:rPr>
          <w:color w:val="808080"/>
          <w:spacing w:val="-1"/>
        </w:rPr>
        <w:t>older,</w:t>
      </w:r>
      <w:r>
        <w:rPr>
          <w:color w:val="808080"/>
          <w:spacing w:val="24"/>
          <w:w w:val="101"/>
        </w:rPr>
        <w:t> </w:t>
      </w:r>
      <w:r>
        <w:rPr>
          <w:color w:val="808080"/>
          <w:spacing w:val="-1"/>
        </w:rPr>
        <w:t>expensive</w:t>
      </w:r>
      <w:r>
        <w:rPr>
          <w:color w:val="808080"/>
          <w:spacing w:val="13"/>
        </w:rPr>
        <w:t> </w:t>
      </w:r>
      <w:r>
        <w:rPr>
          <w:color w:val="808080"/>
          <w:spacing w:val="-1"/>
        </w:rPr>
        <w:t>and</w:t>
      </w:r>
      <w:r>
        <w:rPr>
          <w:color w:val="808080"/>
          <w:spacing w:val="12"/>
        </w:rPr>
        <w:t> </w:t>
      </w:r>
      <w:r>
        <w:rPr>
          <w:color w:val="808080"/>
        </w:rPr>
        <w:t>more</w:t>
      </w:r>
      <w:r>
        <w:rPr>
          <w:color w:val="808080"/>
          <w:spacing w:val="13"/>
        </w:rPr>
        <w:t> </w:t>
      </w:r>
      <w:r>
        <w:rPr>
          <w:color w:val="808080"/>
        </w:rPr>
        <w:t>cumbersome</w:t>
      </w:r>
      <w:r>
        <w:rPr>
          <w:color w:val="808080"/>
          <w:spacing w:val="12"/>
        </w:rPr>
        <w:t> </w:t>
      </w:r>
      <w:r>
        <w:rPr>
          <w:color w:val="808080"/>
        </w:rPr>
        <w:t>study</w:t>
      </w:r>
      <w:r>
        <w:rPr>
          <w:color w:val="808080"/>
          <w:spacing w:val="13"/>
        </w:rPr>
        <w:t> </w:t>
      </w:r>
      <w:r>
        <w:rPr>
          <w:color w:val="808080"/>
          <w:spacing w:val="-1"/>
        </w:rPr>
        <w:t>overnight</w:t>
      </w:r>
      <w:r>
        <w:rPr/>
      </w:r>
    </w:p>
    <w:p>
      <w:pPr>
        <w:pStyle w:val="BodyText"/>
        <w:spacing w:line="240" w:lineRule="auto"/>
        <w:ind w:left="7412" w:right="10768"/>
        <w:jc w:val="center"/>
      </w:pPr>
      <w:r>
        <w:rPr>
          <w:color w:val="808080"/>
          <w:spacing w:val="-1"/>
        </w:rPr>
        <w:t>in</w:t>
      </w:r>
      <w:r>
        <w:rPr>
          <w:color w:val="808080"/>
          <w:spacing w:val="5"/>
        </w:rPr>
        <w:t> </w:t>
      </w:r>
      <w:r>
        <w:rPr>
          <w:color w:val="808080"/>
        </w:rPr>
        <w:t>a</w:t>
      </w:r>
      <w:r>
        <w:rPr>
          <w:color w:val="808080"/>
          <w:spacing w:val="5"/>
        </w:rPr>
        <w:t> </w:t>
      </w:r>
      <w:r>
        <w:rPr>
          <w:color w:val="808080"/>
        </w:rPr>
        <w:t>sleep</w:t>
      </w:r>
      <w:r>
        <w:rPr>
          <w:color w:val="808080"/>
          <w:spacing w:val="5"/>
        </w:rPr>
        <w:t> </w:t>
      </w:r>
      <w:r>
        <w:rPr>
          <w:color w:val="808080"/>
          <w:spacing w:val="-1"/>
        </w:rPr>
        <w:t>lab</w:t>
      </w:r>
      <w:r>
        <w:rPr/>
      </w:r>
    </w:p>
    <w:p>
      <w:pPr>
        <w:spacing w:line="240" w:lineRule="auto" w:before="10"/>
        <w:rPr>
          <w:rFonts w:ascii="Helvetica" w:hAnsi="Helvetica" w:cs="Helvetica" w:eastAsia="Helvetica"/>
          <w:sz w:val="32"/>
          <w:szCs w:val="32"/>
        </w:rPr>
      </w:pPr>
    </w:p>
    <w:p>
      <w:pPr>
        <w:pStyle w:val="BodyText"/>
        <w:spacing w:line="251" w:lineRule="auto"/>
        <w:ind w:left="7428" w:right="5235"/>
        <w:jc w:val="left"/>
      </w:pPr>
      <w:r>
        <w:rPr/>
        <w:pict>
          <v:group style="position:absolute;margin-left:794.455139pt;margin-top:-2.944758pt;width:34.15pt;height:28.1pt;mso-position-horizontal-relative:page;mso-position-vertical-relative:paragraph;z-index:1720" coordorigin="15889,-59" coordsize="683,562">
            <v:shape style="position:absolute;left:15889;top:-59;width:683;height:562" coordorigin="15889,-59" coordsize="683,562" path="m16508,443l15983,443,16000,447,16028,459,16103,483,16163,495,16223,501,16284,503,16314,502,16396,490,16464,468,16502,448,16508,443xe" filled="true" fillcolor="#cccccc" stroked="false">
              <v:path arrowok="t"/>
              <v:fill type="solid"/>
            </v:shape>
            <v:shape style="position:absolute;left:15889;top:-59;width:683;height:562" coordorigin="15889,-59" coordsize="683,562" path="m15963,281l15903,281,15903,487,15971,464,15975,448,15983,443,16508,443,16517,436,16522,431,16243,431,16218,430,16145,421,16080,402,16026,373,15977,317,15969,300,15963,281xe" filled="true" fillcolor="#cccccc" stroked="false">
              <v:path arrowok="t"/>
              <v:fill type="solid"/>
            </v:shape>
            <v:shape style="position:absolute;left:15889;top:-59;width:683;height:562" coordorigin="15889,-59" coordsize="683,562" path="m16183,-59l16097,-53,16023,-35,15963,-7,15909,44,15889,110,15890,128,15918,186,15980,227,16047,249,16132,267,16293,284,16324,290,16392,315,16423,372,16419,384,16363,419,16279,431,16243,431,16522,431,16561,380,16571,330,16570,310,16541,247,16479,205,16408,184,16148,141,16119,135,16054,112,16030,73,16033,60,16088,20,16167,6,16200,5,16530,5,16530,-9,16450,-9,16420,-18,16403,-24,16385,-31,16307,-49,16245,-57,16203,-59,16183,-59xe" filled="true" fillcolor="#cccccc" stroked="false">
              <v:path arrowok="t"/>
              <v:fill type="solid"/>
            </v:shape>
            <v:shape style="position:absolute;left:15889;top:-59;width:683;height:562" coordorigin="15889,-59" coordsize="683,562" path="m16530,5l16200,5,16225,6,16250,8,16320,19,16381,41,16442,88,16468,138,16530,138,16530,5xe" filled="true" fillcolor="#cccccc" stroked="false">
              <v:path arrowok="t"/>
              <v:fill type="solid"/>
            </v:shape>
            <v:shape style="position:absolute;left:15889;top:-59;width:683;height:562" coordorigin="15889,-59" coordsize="683,562" path="m16530,-43l16468,-43,16466,-24,16466,-21,16463,-13,16450,-9,16530,-9,16530,-43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34.207092pt;margin-top:-2.930716pt;width:39.5pt;height:28.35pt;mso-position-horizontal-relative:page;mso-position-vertical-relative:paragraph;z-index:1744" coordorigin="16684,-59" coordsize="790,567">
            <v:shape style="position:absolute;left:16684;top:-59;width:790;height:567" coordorigin="16684,-59" coordsize="790,567" path="m17079,-59l17010,-55,16947,-45,16889,-30,16814,5,16755,52,16712,109,16689,175,16684,224,16685,249,16702,319,16739,379,16792,429,16862,468,16947,494,17010,504,17079,508,17114,507,17181,500,17241,487,17321,457,17343,444,17085,444,17058,444,16987,430,16930,401,16888,356,16862,297,16853,224,16854,198,16869,129,16901,75,16949,35,17011,12,17059,5,17344,5,17321,-8,17241,-38,17181,-51,17114,-58,17079,-59xe" filled="true" fillcolor="#cccccc" stroked="false">
              <v:path arrowok="t"/>
              <v:fill type="solid"/>
            </v:shape>
            <v:shape style="position:absolute;left:16684;top:-59;width:790;height:567" coordorigin="16684,-59" coordsize="790,567" path="m17344,5l17059,5,17087,6,17114,8,17184,26,17238,58,17277,105,17299,164,17305,211,17304,239,17290,312,17260,369,17215,410,17156,435,17085,444,17343,444,17403,397,17445,340,17469,273,17473,224,17472,199,17455,130,17419,69,17366,19,17344,5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77.724121pt;margin-top:-1.913016pt;width:41.3pt;height:25.9pt;mso-position-horizontal-relative:page;mso-position-vertical-relative:paragraph;z-index:1768" coordorigin="17554,-38" coordsize="826,518">
            <v:shape style="position:absolute;left:17554;top:-38;width:826;height:518" coordorigin="17554,-38" coordsize="826,518" path="m17815,-36l17559,-36,17559,23,17605,23,17637,25,17655,32,17663,46,17665,68,17665,381,17662,402,17651,414,17630,420,17594,421,17554,421,17554,479,17873,477,17875,421,17827,421,17795,419,17777,412,17769,398,17767,373,17767,124,17998,124,17815,-36xe" filled="true" fillcolor="#cccccc" stroked="false">
              <v:path arrowok="t"/>
              <v:fill type="solid"/>
            </v:shape>
            <v:shape style="position:absolute;left:17554;top:-38;width:826;height:518" coordorigin="17554,-38" coordsize="826,518" path="m17998,124l17767,124,18173,479,18283,479,18284,291,18187,291,17998,124xe" filled="true" fillcolor="#cccccc" stroked="false">
              <v:path arrowok="t"/>
              <v:fill type="solid"/>
            </v:shape>
            <v:shape style="position:absolute;left:17554;top:-38;width:826;height:518" coordorigin="17554,-38" coordsize="826,518" path="m18080,-38l18080,20,18127,20,18158,22,18177,29,18185,43,18187,68,18187,291,18284,291,18284,46,18291,31,18309,24,18345,23,18380,23,18380,-36,18080,-38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22.81781pt;margin-top:-1.784716pt;width:40.75pt;height:25.8pt;mso-position-horizontal-relative:page;mso-position-vertical-relative:paragraph;z-index:1792" coordorigin="18456,-36" coordsize="815,516">
            <v:shape style="position:absolute;left:18456;top:-36;width:815;height:516" coordorigin="18456,-36" coordsize="815,516" path="m19040,421l18685,421,18685,480,19040,480,19040,421xe" filled="true" fillcolor="#cccccc" stroked="false">
              <v:path arrowok="t"/>
              <v:fill type="solid"/>
            </v:shape>
            <v:shape style="position:absolute;left:18456;top:-36;width:815;height:516" coordorigin="18456,-36" coordsize="815,516" path="m18814,-36l18456,-36,18456,23,18489,23,18509,25,18579,60,18793,274,18792,388,18787,406,18775,416,18752,420,18715,421,19026,421,18957,410,18947,373,18947,274,19013,205,18903,205,18769,64,18758,54,18752,46,18756,31,18774,25,18805,23,18814,23,18814,-36xe" filled="true" fillcolor="#cccccc" stroked="false">
              <v:path arrowok="t"/>
              <v:fill type="solid"/>
            </v:shape>
            <v:shape style="position:absolute;left:18456;top:-36;width:815;height:516" coordorigin="18456,-36" coordsize="815,516" path="m19271,-36l18971,-36,18971,23,19027,23,19052,27,19061,37,19061,44,19055,51,19046,60,18903,205,19013,205,19166,44,19181,34,19199,28,19219,24,19243,23,19271,23,19271,-36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37.01001pt;margin-top:49.508244pt;width:130.4500pt;height:26.7pt;mso-position-horizontal-relative:page;mso-position-vertical-relative:paragraph;z-index:1816" coordorigin="16740,990" coordsize="2609,534">
            <v:group style="position:absolute;left:16740;top:994;width:401;height:521" coordorigin="16740,994" coordsize="401,521">
              <v:shape style="position:absolute;left:16740;top:994;width:401;height:521" coordorigin="16740,994" coordsize="401,521" path="m16956,994l16891,998,16740,1515,16828,1515,16870,1320,16959,1320,17031,1300,17083,1267,17099,1250,16918,1250,16897,1249,16879,1246,16924,1068,16943,1067,16970,1066,17125,1066,17120,1058,17060,1011,17000,997,16978,995,16956,994xe" filled="true" fillcolor="#cccccc" stroked="false">
                <v:path arrowok="t"/>
                <v:fill type="solid"/>
              </v:shape>
              <v:shape style="position:absolute;left:16740;top:994;width:401;height:521" coordorigin="16740,994" coordsize="401,521" path="m16959,1320l16870,1320,16885,1321,16905,1322,16933,1323,16953,1321,16959,1320xe" filled="true" fillcolor="#cccccc" stroked="false">
                <v:path arrowok="t"/>
                <v:fill type="solid"/>
              </v:shape>
              <v:shape style="position:absolute;left:16740;top:994;width:401;height:521" coordorigin="16740,994" coordsize="401,521" path="m17125,1066l16970,1066,16992,1069,17012,1076,17028,1087,17041,1103,17048,1126,17051,1154,17046,1174,17011,1223,16945,1248,16918,1250,17099,1250,17132,1188,17141,1115,17137,1094,17130,1075,17125,1066xe" filled="true" fillcolor="#cccccc" stroked="false">
                <v:path arrowok="t"/>
                <v:fill type="solid"/>
              </v:shape>
            </v:group>
            <v:group style="position:absolute;left:17099;top:1133;width:271;height:382" coordorigin="17099,1133" coordsize="271,382">
              <v:shape style="position:absolute;left:17099;top:1133;width:271;height:382" coordorigin="17099,1133" coordsize="271,382" path="m17240,1141l17162,1145,17159,1162,17155,1198,17152,1222,17150,1241,17147,1263,17143,1285,17099,1515,17188,1515,17218,1356,17242,1287,17281,1239,17335,1220,17353,1220,17357,1198,17233,1198,17234,1178,17237,1162,17240,1141xe" filled="true" fillcolor="#cccccc" stroked="false">
                <v:path arrowok="t"/>
                <v:fill type="solid"/>
              </v:shape>
              <v:shape style="position:absolute;left:17099;top:1133;width:271;height:382" coordorigin="17099,1133" coordsize="271,382" path="m17353,1220l17342,1220,17348,1221,17352,1222,17353,1220xe" filled="true" fillcolor="#cccccc" stroked="false">
                <v:path arrowok="t"/>
                <v:fill type="solid"/>
              </v:shape>
              <v:shape style="position:absolute;left:17099;top:1133;width:271;height:382" coordorigin="17099,1133" coordsize="271,382" path="m17357,1133l17294,1141,17246,1177,17233,1198,17357,1198,17370,1134,17364,1134,17357,1133xe" filled="true" fillcolor="#cccccc" stroked="false">
                <v:path arrowok="t"/>
                <v:fill type="solid"/>
              </v:shape>
            </v:group>
            <v:group style="position:absolute;left:17656;top:990;width:356;height:533" coordorigin="17656,990" coordsize="356,533">
              <v:shape style="position:absolute;left:17656;top:990;width:356;height:533" coordorigin="17656,990" coordsize="356,533" path="m17680,1413l17656,1491,17668,1498,17683,1505,17744,1519,17798,1523,17822,1521,17889,1503,17941,1466,17957,1446,17795,1446,17773,1445,17752,1441,17732,1436,17713,1430,17695,1422,17680,1413xe" filled="true" fillcolor="#cccccc" stroked="false">
                <v:path arrowok="t"/>
                <v:fill type="solid"/>
              </v:shape>
              <v:shape style="position:absolute;left:17656;top:990;width:356;height:533" coordorigin="17656,990" coordsize="356,533" path="m17885,990l17818,1005,17764,1040,17728,1092,17715,1160,17718,1178,17758,1241,17814,1282,17838,1296,17858,1309,17873,1323,17884,1338,17890,1355,17892,1374,17888,1395,17842,1438,17795,1446,17957,1446,17985,1369,17986,1344,17983,1324,17942,1257,17885,1218,17863,1205,17818,1163,17809,1127,17813,1111,17886,1070,17918,1068,17997,1068,18012,1011,17943,993,17917,991,17885,990xe" filled="true" fillcolor="#cccccc" stroked="false">
                <v:path arrowok="t"/>
                <v:fill type="solid"/>
              </v:shape>
              <v:shape style="position:absolute;left:17656;top:990;width:356;height:533" coordorigin="17656,990" coordsize="356,533" path="m17997,1068l17918,1068,17941,1072,17962,1077,17978,1084,17991,1090,17997,1068xe" filled="true" fillcolor="#cccccc" stroked="false">
                <v:path arrowok="t"/>
                <v:fill type="solid"/>
              </v:shape>
            </v:group>
            <v:group style="position:absolute;left:18009;top:1133;width:381;height:391" coordorigin="18009,1133" coordsize="381,391">
              <v:shape style="position:absolute;left:18009;top:1133;width:381;height:391" coordorigin="18009,1133" coordsize="381,391" path="m18221,1133l18155,1146,18099,1178,18054,1225,18024,1283,18010,1351,18009,1374,18011,1397,18033,1457,18079,1500,18145,1522,18172,1523,18195,1521,18260,1503,18314,1466,18328,1452,18161,1452,18141,1445,18125,1432,18114,1414,18106,1392,18104,1367,18104,1360,18117,1296,18151,1238,18205,1205,18227,1202,18366,1202,18365,1200,18319,1157,18250,1135,18221,1133xe" filled="true" fillcolor="#cccccc" stroked="false">
                <v:path arrowok="t"/>
                <v:fill type="solid"/>
              </v:shape>
              <v:shape style="position:absolute;left:18009;top:1133;width:381;height:391" coordorigin="18009,1133" coordsize="381,391" path="m18366,1202l18227,1202,18250,1207,18267,1219,18279,1235,18288,1255,18292,1278,18293,1303,18290,1324,18268,1387,18224,1434,18161,1452,18328,1452,18365,1397,18386,1334,18390,1288,18389,1278,18387,1257,18382,1237,18375,1217,18366,1202xe" filled="true" fillcolor="#cccccc" stroked="false">
                <v:path arrowok="t"/>
                <v:fill type="solid"/>
              </v:shape>
            </v:group>
            <v:group style="position:absolute;left:18372;top:1133;width:370;height:382" coordorigin="18372,1133" coordsize="370,382">
              <v:shape style="position:absolute;left:18372;top:1133;width:370;height:382" coordorigin="18372,1133" coordsize="370,382" path="m18518,1141l18437,1156,18435,1174,18432,1193,18428,1214,18425,1235,18420,1257,18372,1515,18461,1515,18495,1331,18503,1305,18537,1246,18602,1209,18620,1208,18739,1208,18738,1203,18734,1190,18512,1190,18511,1188,18518,1141xe" filled="true" fillcolor="#cccccc" stroked="false">
                <v:path arrowok="t"/>
                <v:fill type="solid"/>
              </v:shape>
              <v:shape style="position:absolute;left:18372;top:1133;width:370;height:382" coordorigin="18372,1133" coordsize="370,382" path="m18739,1208l18620,1208,18637,1220,18646,1239,18649,1264,18647,1284,18644,1304,18604,1515,18693,1515,18736,1290,18739,1271,18741,1250,18742,1229,18739,1208xe" filled="true" fillcolor="#cccccc" stroked="false">
                <v:path arrowok="t"/>
                <v:fill type="solid"/>
              </v:shape>
              <v:shape style="position:absolute;left:18372;top:1133;width:370;height:382" coordorigin="18372,1133" coordsize="370,382" path="m18640,1133l18579,1140,18527,1172,18512,1190,18734,1190,18685,1140,18640,1133xe" filled="true" fillcolor="#cccccc" stroked="false">
                <v:path arrowok="t"/>
                <v:fill type="solid"/>
              </v:shape>
            </v:group>
            <v:group style="position:absolute;left:18743;top:1141;width:368;height:382" coordorigin="18743,1141" coordsize="368,382">
              <v:shape style="position:absolute;left:18743;top:1141;width:368;height:382" coordorigin="18743,1141" coordsize="368,382" path="m18879,1141l18790,1141,18748,1365,18745,1384,18743,1404,18743,1424,18746,1452,18781,1507,18841,1523,18861,1523,18937,1500,18970,1468,19049,1468,19050,1463,19053,1446,18860,1446,18845,1434,18837,1414,18835,1386,18837,1366,18841,1345,18879,1141xe" filled="true" fillcolor="#cccccc" stroked="false">
                <v:path arrowok="t"/>
                <v:fill type="solid"/>
              </v:shape>
              <v:shape style="position:absolute;left:18743;top:1141;width:368;height:382" coordorigin="18743,1141" coordsize="368,382" path="m19049,1468l18971,1468,18964,1515,19045,1500,19047,1482,19049,1468xe" filled="true" fillcolor="#cccccc" stroked="false">
                <v:path arrowok="t"/>
                <v:fill type="solid"/>
              </v:shape>
              <v:shape style="position:absolute;left:18743;top:1141;width:368;height:382" coordorigin="18743,1141" coordsize="368,382" path="m19110,1141l19021,1141,18983,1323,18975,1345,18943,1404,18879,1445,18860,1446,19053,1446,19053,1443,19057,1421,19061,1399,19110,1141xe" filled="true" fillcolor="#cccccc" stroked="false">
                <v:path arrowok="t"/>
                <v:fill type="solid"/>
              </v:shape>
            </v:group>
            <v:group style="position:absolute;left:19078;top:1134;width:271;height:389" coordorigin="19078,1134" coordsize="271,389">
              <v:shape style="position:absolute;left:19078;top:1134;width:271;height:389" coordorigin="19078,1134" coordsize="271,389" path="m19092,1431l19078,1502,19155,1522,19181,1523,19206,1521,19271,1499,19316,1456,19316,1456,19167,1456,19145,1452,19124,1446,19106,1438,19092,1431xe" filled="true" fillcolor="#cccccc" stroked="false">
                <v:path arrowok="t"/>
                <v:fill type="solid"/>
              </v:shape>
              <v:shape style="position:absolute;left:19078;top:1134;width:271;height:389" coordorigin="19078,1134" coordsize="271,389" path="m19243,1134l19177,1155,19132,1199,19116,1262,19119,1278,19167,1337,19213,1366,19228,1380,19236,1396,19239,1415,19233,1431,19220,1444,19198,1453,19167,1456,19316,1456,19324,1437,19330,1415,19332,1392,19329,1373,19281,1312,19239,1286,19221,1273,19210,1258,19206,1240,19212,1223,19225,1211,19247,1203,19278,1200,19336,1200,19349,1148,19336,1144,19320,1139,19299,1136,19274,1134,19243,1134xe" filled="true" fillcolor="#cccccc" stroked="false">
                <v:path arrowok="t"/>
                <v:fill type="solid"/>
              </v:shape>
              <v:shape style="position:absolute;left:19078;top:1134;width:271;height:389" coordorigin="19078,1134" coordsize="271,389" path="m19336,1200l19278,1200,19300,1204,19319,1210,19333,1216,19336,1200xe" filled="true" fillcolor="#cccccc" stroked="false">
                <v:path arrowok="t"/>
                <v:fill type="solid"/>
              </v:shape>
            </v:group>
            <v:group style="position:absolute;left:17333;top:1124;width:365;height:398" coordorigin="17333,1124" coordsize="365,398">
              <v:shape style="position:absolute;left:17333;top:1124;width:365;height:398" coordorigin="17333,1124" coordsize="365,398" path="m17582,1124l17508,1132,17445,1157,17395,1196,17358,1248,17338,1309,17333,1354,17334,1379,17353,1444,17393,1492,17453,1518,17477,1521,17502,1521,17567,1513,17623,1463,17512,1463,17494,1462,17430,1426,17411,1359,17678,1339,17684,1320,17690,1301,17694,1285,17425,1285,17431,1265,17468,1213,17524,1183,17678,1180,17676,1176,17663,1160,17647,1147,17629,1136,17607,1129,17582,1124xe" filled="true" fillcolor="#cccccc" stroked="false">
                <v:path arrowok="t"/>
                <v:fill type="solid"/>
              </v:shape>
              <v:shape style="position:absolute;left:17333;top:1124;width:365;height:398" coordorigin="17333,1124" coordsize="365,398" path="m17628,1433l17553,1459,17512,1463,17623,1463,17628,1433xe" filled="true" fillcolor="#cccccc" stroked="false">
                <v:path arrowok="t"/>
                <v:fill type="solid"/>
              </v:shape>
              <v:shape style="position:absolute;left:17333;top:1124;width:365;height:398" coordorigin="17333,1124" coordsize="365,398" path="m17678,1180l17549,1180,17579,1184,17600,1195,17613,1210,17621,1228,17621,1254,17618,1272,17425,1285,17694,1285,17695,1281,17698,1261,17696,1236,17692,1214,17685,1194,17678,1180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93.620178pt;margin-top:48.466785pt;width:38.2pt;height:29.55pt;mso-position-horizontal-relative:page;mso-position-vertical-relative:paragraph;z-index:1840" coordorigin="15872,969" coordsize="764,591">
            <v:group style="position:absolute;left:16048;top:969;width:132;height:460" coordorigin="16048,969" coordsize="132,460">
              <v:shape style="position:absolute;left:16048;top:969;width:132;height:460" coordorigin="16048,969" coordsize="132,460" path="m16179,969l16048,969,16113,1428,16179,969xe" filled="true" fillcolor="#cccccc" stroked="false">
                <v:path arrowok="t"/>
                <v:fill type="solid"/>
              </v:shape>
            </v:group>
            <v:group style="position:absolute;left:16141;top:1104;width:123;height:456" coordorigin="16141,1104" coordsize="123,456">
              <v:shape style="position:absolute;left:16141;top:1104;width:123;height:456" coordorigin="16141,1104" coordsize="123,456" path="m16207,1104l16141,1560,16264,1560,16207,1104xe" filled="true" fillcolor="#cccccc" stroked="false">
                <v:path arrowok="t"/>
                <v:fill type="solid"/>
              </v:shape>
            </v:group>
            <v:group style="position:absolute;left:16238;top:969;width:122;height:453" coordorigin="16238,969" coordsize="122,453">
              <v:shape style="position:absolute;left:16238;top:969;width:122;height:453" coordorigin="16238,969" coordsize="122,453" path="m16360,969l16238,969,16294,1422,16360,969xe" filled="true" fillcolor="#cccccc" stroked="false">
                <v:path arrowok="t"/>
                <v:fill type="solid"/>
              </v:shape>
            </v:group>
            <v:group style="position:absolute;left:16416;top:969;width:220;height:364" coordorigin="16416,969" coordsize="220,364">
              <v:shape style="position:absolute;left:16416;top:969;width:220;height:364" coordorigin="16416,969" coordsize="220,364" path="m16416,969l16454,1333,16458,1286,16459,1276,16459,1275,16461,1259,16481,1196,16544,1163,16635,1163,16636,1129,16622,1063,16584,1010,16528,977,16483,969,16416,969xe" filled="true" fillcolor="#cccccc" stroked="false">
                <v:path arrowok="t"/>
                <v:fill type="solid"/>
              </v:shape>
              <v:shape style="position:absolute;left:16416;top:969;width:220;height:364" coordorigin="16416,969" coordsize="220,364" path="m16635,1163l16544,1163,16561,1166,16578,1172,16596,1181,16614,1194,16634,1211,16635,1163xe" filled="true" fillcolor="#cccccc" stroked="false">
                <v:path arrowok="t"/>
                <v:fill type="solid"/>
              </v:shape>
            </v:group>
            <v:group style="position:absolute;left:16483;top:1210;width:154;height:350" coordorigin="16483,1210" coordsize="154,350">
              <v:shape style="position:absolute;left:16483;top:1210;width:154;height:350" coordorigin="16483,1210" coordsize="154,350" path="m16540,1210l16504,1278,16500,1320,16497,1358,16491,1441,16489,1480,16486,1519,16484,1541,16483,1560,16505,1557,16527,1552,16583,1519,16622,1467,16636,1402,16636,1280,16623,1266,16577,1226,16550,1212,16540,1210xe" filled="true" fillcolor="#cccccc" stroked="false">
                <v:path arrowok="t"/>
                <v:fill type="solid"/>
              </v:shape>
            </v:group>
            <v:group style="position:absolute;left:15872;top:1084;width:212;height:476" coordorigin="15872,1084" coordsize="212,476">
              <v:shape style="position:absolute;left:15872;top:1084;width:212;height:476" coordorigin="15872,1084" coordsize="212,476" path="m16017,1084l15998,1187,15981,1256,15946,1324,15896,1366,15874,1373,15872,1401,15887,1467,15925,1519,15981,1552,16084,1560,16017,1084xe" filled="true" fillcolor="#cccccc" stroked="false">
                <v:path arrowok="t"/>
                <v:fill type="solid"/>
              </v:shape>
            </v:group>
            <v:group style="position:absolute;left:16322;top:1125;width:108;height:435" coordorigin="16322,1125" coordsize="108,435">
              <v:shape style="position:absolute;left:16322;top:1125;width:108;height:435" coordorigin="16322,1125" coordsize="108,435" path="m16385,1125l16322,1560,16430,1560,16385,1125xe" filled="true" fillcolor="#cccccc" stroked="false">
                <v:path arrowok="t"/>
                <v:fill type="solid"/>
              </v:shape>
            </v:group>
            <v:group style="position:absolute;left:15872;top:975;width:116;height:350" coordorigin="15872,975" coordsize="116,350">
              <v:shape style="position:absolute;left:15872;top:975;width:116;height:350" coordorigin="15872,975" coordsize="116,350" path="m15988,975l15932,1005,15891,1053,15873,1115,15872,1325,15881,1321,15923,1274,15950,1189,15951,1180,15988,975xe" filled="true" fillcolor="#cccccc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808080"/>
        </w:rPr>
        <w:t>Pain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point:</w:t>
      </w:r>
      <w:r>
        <w:rPr>
          <w:color w:val="808080"/>
          <w:spacing w:val="9"/>
        </w:rPr>
        <w:t> </w:t>
      </w:r>
      <w:r>
        <w:rPr>
          <w:color w:val="808080"/>
        </w:rPr>
        <w:t>current</w:t>
      </w:r>
      <w:r>
        <w:rPr>
          <w:color w:val="808080"/>
          <w:spacing w:val="7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</w:rPr>
        <w:t>study/sleep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apps</w:t>
      </w:r>
      <w:r>
        <w:rPr>
          <w:color w:val="808080"/>
          <w:spacing w:val="9"/>
        </w:rPr>
        <w:t> </w:t>
      </w:r>
      <w:r>
        <w:rPr>
          <w:color w:val="808080"/>
        </w:rPr>
        <w:t>-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do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not</w:t>
      </w:r>
      <w:r>
        <w:rPr>
          <w:color w:val="808080"/>
          <w:spacing w:val="23"/>
          <w:w w:val="101"/>
        </w:rPr>
        <w:t> </w:t>
      </w:r>
      <w:r>
        <w:rPr>
          <w:color w:val="808080"/>
          <w:spacing w:val="-1"/>
        </w:rPr>
        <w:t>provide</w:t>
      </w:r>
      <w:r>
        <w:rPr>
          <w:color w:val="808080"/>
          <w:spacing w:val="12"/>
        </w:rPr>
        <w:t> </w:t>
      </w:r>
      <w:r>
        <w:rPr>
          <w:color w:val="808080"/>
        </w:rPr>
        <w:t>the</w:t>
      </w:r>
      <w:r>
        <w:rPr>
          <w:color w:val="808080"/>
          <w:spacing w:val="12"/>
        </w:rPr>
        <w:t> </w:t>
      </w:r>
      <w:r>
        <w:rPr>
          <w:color w:val="808080"/>
        </w:rPr>
        <w:t>sleep</w:t>
      </w:r>
      <w:r>
        <w:rPr>
          <w:color w:val="808080"/>
          <w:spacing w:val="11"/>
        </w:rPr>
        <w:t> </w:t>
      </w:r>
      <w:r>
        <w:rPr>
          <w:color w:val="808080"/>
          <w:spacing w:val="-1"/>
        </w:rPr>
        <w:t>diagnostics/feedback</w:t>
      </w:r>
      <w:r>
        <w:rPr>
          <w:color w:val="808080"/>
          <w:spacing w:val="14"/>
        </w:rPr>
        <w:t> </w:t>
      </w:r>
      <w:r>
        <w:rPr>
          <w:color w:val="808080"/>
        </w:rPr>
        <w:t>that</w:t>
      </w:r>
      <w:r>
        <w:rPr>
          <w:color w:val="808080"/>
          <w:spacing w:val="11"/>
        </w:rPr>
        <w:t> </w:t>
      </w:r>
      <w:r>
        <w:rPr>
          <w:color w:val="808080"/>
          <w:spacing w:val="-1"/>
        </w:rPr>
        <w:t>he</w:t>
      </w:r>
      <w:r>
        <w:rPr>
          <w:color w:val="808080"/>
          <w:spacing w:val="22"/>
          <w:w w:val="101"/>
        </w:rPr>
        <w:t> </w:t>
      </w:r>
      <w:r>
        <w:rPr>
          <w:color w:val="808080"/>
        </w:rPr>
        <w:t>requires.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He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needs</w:t>
      </w:r>
      <w:r>
        <w:rPr>
          <w:color w:val="808080"/>
          <w:spacing w:val="9"/>
        </w:rPr>
        <w:t> </w:t>
      </w:r>
      <w:r>
        <w:rPr>
          <w:color w:val="808080"/>
        </w:rPr>
        <w:t>a</w:t>
      </w:r>
      <w:r>
        <w:rPr>
          <w:color w:val="808080"/>
          <w:spacing w:val="8"/>
        </w:rPr>
        <w:t> </w:t>
      </w:r>
      <w:r>
        <w:rPr>
          <w:color w:val="808080"/>
        </w:rPr>
        <w:t>custom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app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like</w:t>
      </w:r>
      <w:r>
        <w:rPr>
          <w:color w:val="808080"/>
          <w:spacing w:val="9"/>
        </w:rPr>
        <w:t> </w:t>
      </w:r>
      <w:r>
        <w:rPr>
          <w:color w:val="808080"/>
        </w:rPr>
        <w:t>Sleep</w:t>
      </w:r>
      <w:r>
        <w:rPr>
          <w:color w:val="808080"/>
          <w:spacing w:val="8"/>
        </w:rPr>
        <w:t> </w:t>
      </w:r>
      <w:r>
        <w:rPr>
          <w:color w:val="808080"/>
        </w:rPr>
        <w:t>Analyzer</w:t>
      </w:r>
      <w:r>
        <w:rPr>
          <w:color w:val="808080"/>
          <w:spacing w:val="25"/>
          <w:w w:val="101"/>
        </w:rPr>
        <w:t> </w:t>
      </w:r>
      <w:r>
        <w:rPr>
          <w:color w:val="808080"/>
        </w:rPr>
        <w:t>to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improve</w:t>
      </w:r>
      <w:r>
        <w:rPr>
          <w:color w:val="808080"/>
          <w:spacing w:val="8"/>
        </w:rPr>
        <w:t> </w:t>
      </w:r>
      <w:r>
        <w:rPr>
          <w:color w:val="808080"/>
        </w:rPr>
        <w:t>the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duration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and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quality</w:t>
      </w:r>
      <w:r>
        <w:rPr>
          <w:color w:val="808080"/>
          <w:spacing w:val="8"/>
        </w:rPr>
        <w:t> </w:t>
      </w:r>
      <w:r>
        <w:rPr>
          <w:color w:val="808080"/>
          <w:spacing w:val="-1"/>
        </w:rPr>
        <w:t>of</w:t>
      </w:r>
      <w:r>
        <w:rPr>
          <w:color w:val="808080"/>
          <w:spacing w:val="7"/>
        </w:rPr>
        <w:t> </w:t>
      </w:r>
      <w:r>
        <w:rPr>
          <w:color w:val="808080"/>
          <w:spacing w:val="-1"/>
        </w:rPr>
        <w:t>his</w:t>
      </w:r>
      <w:r>
        <w:rPr>
          <w:color w:val="808080"/>
          <w:spacing w:val="7"/>
        </w:rPr>
        <w:t> </w:t>
      </w:r>
      <w:r>
        <w:rPr>
          <w:color w:val="808080"/>
        </w:rPr>
        <w:t>sleep”</w:t>
      </w:r>
      <w:r>
        <w:rPr/>
      </w:r>
    </w:p>
    <w:p>
      <w:pPr>
        <w:spacing w:line="240" w:lineRule="auto" w:before="10"/>
        <w:rPr>
          <w:rFonts w:ascii="Helvetica" w:hAnsi="Helvetica" w:cs="Helvetica" w:eastAsia="Helvetica"/>
          <w:sz w:val="29"/>
          <w:szCs w:val="29"/>
        </w:rPr>
      </w:pPr>
    </w:p>
    <w:p>
      <w:pPr>
        <w:spacing w:before="61"/>
        <w:ind w:left="7420" w:right="0" w:firstLine="0"/>
        <w:jc w:val="left"/>
        <w:rPr>
          <w:rFonts w:ascii="Myriad Pro" w:hAnsi="Myriad Pro" w:cs="Myriad Pro" w:eastAsia="Myriad Pro"/>
          <w:sz w:val="24"/>
          <w:szCs w:val="24"/>
        </w:rPr>
      </w:pPr>
      <w:r>
        <w:rPr>
          <w:rFonts w:ascii="Myriad Pro"/>
          <w:i/>
          <w:color w:val="808080"/>
          <w:spacing w:val="-1"/>
          <w:sz w:val="24"/>
        </w:rPr>
        <w:t>Persona</w:t>
      </w:r>
      <w:r>
        <w:rPr>
          <w:rFonts w:ascii="Myriad Pro"/>
          <w:i/>
          <w:color w:val="808080"/>
          <w:sz w:val="24"/>
        </w:rPr>
        <w:t> by: Anne </w:t>
      </w:r>
      <w:r>
        <w:rPr>
          <w:rFonts w:ascii="Myriad Pro"/>
          <w:i/>
          <w:color w:val="808080"/>
          <w:spacing w:val="-2"/>
          <w:sz w:val="24"/>
        </w:rPr>
        <w:t>Farrelly</w:t>
      </w:r>
      <w:r>
        <w:rPr>
          <w:rFonts w:ascii="Myriad Pro"/>
          <w:i/>
          <w:color w:val="808080"/>
          <w:sz w:val="24"/>
        </w:rPr>
        <w:t> UI Designer for Sleep </w:t>
      </w:r>
      <w:r>
        <w:rPr>
          <w:rFonts w:ascii="Myriad Pro"/>
          <w:i/>
          <w:color w:val="808080"/>
          <w:spacing w:val="-1"/>
          <w:sz w:val="24"/>
        </w:rPr>
        <w:t>Analyzer</w:t>
      </w:r>
      <w:r>
        <w:rPr>
          <w:rFonts w:ascii="Myriad Pro"/>
          <w:i/>
          <w:color w:val="808080"/>
          <w:sz w:val="24"/>
        </w:rPr>
        <w:t> Mobile App - </w:t>
      </w:r>
      <w:r>
        <w:rPr>
          <w:rFonts w:ascii="Myriad Pro"/>
          <w:i/>
          <w:color w:val="808080"/>
          <w:spacing w:val="-3"/>
          <w:sz w:val="24"/>
        </w:rPr>
        <w:t>Technical</w:t>
      </w:r>
      <w:r>
        <w:rPr>
          <w:rFonts w:ascii="Myriad Pro"/>
          <w:i/>
          <w:color w:val="808080"/>
          <w:sz w:val="24"/>
        </w:rPr>
        <w:t> Skills </w:t>
      </w:r>
      <w:r>
        <w:rPr>
          <w:rFonts w:ascii="Myriad Pro"/>
          <w:i/>
          <w:color w:val="808080"/>
          <w:spacing w:val="-1"/>
          <w:sz w:val="24"/>
        </w:rPr>
        <w:t>Share</w:t>
      </w:r>
      <w:r>
        <w:rPr>
          <w:rFonts w:ascii="Myriad Pro"/>
          <w:i/>
          <w:color w:val="808080"/>
          <w:sz w:val="24"/>
        </w:rPr>
        <w:t> </w:t>
      </w:r>
      <w:r>
        <w:rPr>
          <w:rFonts w:ascii="Myriad Pro"/>
          <w:i/>
          <w:color w:val="808080"/>
          <w:spacing w:val="-1"/>
          <w:sz w:val="24"/>
        </w:rPr>
        <w:t>Group</w:t>
      </w:r>
      <w:r>
        <w:rPr>
          <w:rFonts w:ascii="Myriad Pro"/>
          <w:sz w:val="24"/>
        </w:rPr>
      </w:r>
    </w:p>
    <w:sectPr>
      <w:type w:val="continuous"/>
      <w:pgSz w:w="20000" w:h="1544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Myriad Pro">
    <w:altName w:val="Myriad Pr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/>
      <w:sz w:val="30"/>
      <w:szCs w:val="30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Helvetica" w:hAnsi="Helvetica" w:eastAsia="Helvetica"/>
      <w:b/>
      <w:bCs/>
      <w:sz w:val="35"/>
      <w:szCs w:val="3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 Persona Mobile Sleep Analyzer App</dc:title>
  <dcterms:created xsi:type="dcterms:W3CDTF">2015-09-16T10:30:47Z</dcterms:created>
  <dcterms:modified xsi:type="dcterms:W3CDTF">2015-09-16T10:30:47Z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2015-09-16T00:00:00Z</vt:filetime>
  </property>
  <property fmtid="{D5CDD505-2E9C-101B-9397-08002B2CF9AE}" pid="3" name="LastSaved">
    <vt:filetime>2015-09-16T00:00:00Z</vt:filetime>
  </property>
</Properties>
</file>